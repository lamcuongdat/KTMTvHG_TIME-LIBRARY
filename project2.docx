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HAnsi"/>
          <w:color w:val="595959" w:themeColor="text1" w:themeTint="A6"/>
          <w:sz w:val="24"/>
          <w:lang w:val="en-US" w:bidi="th-TH"/>
        </w:rPr>
        <w:id w:val="-280194567"/>
        <w:docPartObj>
          <w:docPartGallery w:val="Cover Pages"/>
          <w:docPartUnique/>
        </w:docPartObj>
      </w:sdtPr>
      <w:sdtEndPr/>
      <w:sdtContent>
        <w:p w14:paraId="3B898C02" w14:textId="77777777" w:rsidR="00B11D29" w:rsidRDefault="00B11D29" w:rsidP="00B11D29">
          <w:pPr>
            <w:pStyle w:val="NoSpacing"/>
            <w:rPr>
              <w:rFonts w:asciiTheme="majorHAnsi" w:hAnsiTheme="majorHAnsi" w:cstheme="majorHAnsi"/>
              <w:sz w:val="24"/>
            </w:rPr>
          </w:pPr>
          <w:r>
            <w:rPr>
              <w:rFonts w:asciiTheme="majorHAnsi" w:hAnsiTheme="majorHAnsi" w:cstheme="majorHAnsi"/>
              <w:noProof/>
              <w:lang w:val="en-US" w:eastAsia="ja-JP"/>
            </w:rPr>
            <mc:AlternateContent>
              <mc:Choice Requires="wps">
                <w:drawing>
                  <wp:anchor distT="0" distB="0" distL="114300" distR="114300" simplePos="0" relativeHeight="251661312" behindDoc="0" locked="0" layoutInCell="1" allowOverlap="0" wp14:anchorId="63AFC487" wp14:editId="69136966">
                    <wp:simplePos x="0" y="0"/>
                    <wp:positionH relativeFrom="margin">
                      <wp:align>center</wp:align>
                    </wp:positionH>
                    <mc:AlternateContent>
                      <mc:Choice Requires="wp14">
                        <wp:positionV relativeFrom="margin">
                          <wp14:pctPosVOffset>75000</wp14:pctPosVOffset>
                        </wp:positionV>
                      </mc:Choice>
                      <mc:Fallback>
                        <wp:positionV relativeFrom="page">
                          <wp:posOffset>7625080</wp:posOffset>
                        </wp:positionV>
                      </mc:Fallback>
                    </mc:AlternateContent>
                    <wp:extent cx="3943350" cy="1325880"/>
                    <wp:effectExtent l="0" t="0" r="7620" b="5080"/>
                    <wp:wrapSquare wrapText="bothSides"/>
                    <wp:docPr id="21" name="Hộp Văn bản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ajorHAnsi"/>
                                  </w:rPr>
                                  <w:alias w:val="Tiêu đề"/>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63CFC24E" w14:textId="0A9FA777" w:rsidR="0064168A" w:rsidRDefault="0064168A" w:rsidP="00B11D29">
                                    <w:pPr>
                                      <w:pStyle w:val="Tiu"/>
                                      <w:rPr>
                                        <w:rFonts w:cstheme="majorHAnsi"/>
                                      </w:rPr>
                                    </w:pPr>
                                    <w:r>
                                      <w:rPr>
                                        <w:rFonts w:cstheme="majorHAnsi"/>
                                      </w:rPr>
                                      <w:t>BÁO CÁO ĐỒ ÁN 2</w:t>
                                    </w:r>
                                  </w:p>
                                </w:sdtContent>
                              </w:sdt>
                              <w:p w14:paraId="345E0E97" w14:textId="4D024CF9" w:rsidR="0064168A" w:rsidRDefault="004F309A" w:rsidP="00B11D29">
                                <w:pPr>
                                  <w:pStyle w:val="Tiuph"/>
                                  <w:rPr>
                                    <w:rFonts w:cstheme="majorHAnsi"/>
                                  </w:rPr>
                                </w:pPr>
                                <w:sdt>
                                  <w:sdtPr>
                                    <w:rPr>
                                      <w:rFonts w:cstheme="majorHAnsi"/>
                                    </w:rPr>
                                    <w:alias w:val="Tiêu đề phụ"/>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4168A">
                                      <w:rPr>
                                        <w:rFonts w:cstheme="majorHAnsi"/>
                                      </w:rPr>
                                      <w:t>THƯ VIỆN TIME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3AFC487" id="_x0000_t202" coordsize="21600,21600" o:spt="202" path="m,l,21600r21600,l21600,xe">
                    <v:stroke joinstyle="miter"/>
                    <v:path gradientshapeok="t" o:connecttype="rect"/>
                  </v:shapetype>
                  <v:shape id="Hộp Văn bản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" o:allowoverlap="f" filled="f" stroked="f" strokeweight=".5pt">
                    <v:textbox style="mso-fit-shape-to-text:t" inset="0,0,0,0">
                      <w:txbxContent>
                        <w:sdt>
                          <w:sdtPr>
                            <w:rPr>
                              <w:rFonts w:cstheme="majorHAnsi"/>
                            </w:rPr>
                            <w:alias w:val="Tiêu đề"/>
                            <w:tag w:val=""/>
                            <w:id w:val="-970593774"/>
                            <w:dataBinding w:prefixMappings="xmlns:ns0='http://purl.org/dc/elements/1.1/' xmlns:ns1='http://schemas.openxmlformats.org/package/2006/metadata/core-properties' " w:xpath="/ns1:coreProperties[1]/ns0:title[1]" w:storeItemID="{6C3C8BC8-F283-45AE-878A-BAB7291924A1}"/>
                            <w:text/>
                          </w:sdtPr>
                          <w:sdtContent>
                            <w:p w14:paraId="63CFC24E" w14:textId="0A9FA777" w:rsidR="0064168A" w:rsidRDefault="0064168A" w:rsidP="00B11D29">
                              <w:pPr>
                                <w:pStyle w:val="Tiu"/>
                                <w:rPr>
                                  <w:rFonts w:cstheme="majorHAnsi"/>
                                </w:rPr>
                              </w:pPr>
                              <w:r>
                                <w:rPr>
                                  <w:rFonts w:cstheme="majorHAnsi"/>
                                </w:rPr>
                                <w:t>BÁO CÁO ĐỒ ÁN 2</w:t>
                              </w:r>
                            </w:p>
                          </w:sdtContent>
                        </w:sdt>
                        <w:p w14:paraId="345E0E97" w14:textId="4D024CF9" w:rsidR="0064168A" w:rsidRDefault="0064168A" w:rsidP="00B11D29">
                          <w:pPr>
                            <w:pStyle w:val="Tiuph"/>
                            <w:rPr>
                              <w:rFonts w:cstheme="majorHAnsi"/>
                            </w:rPr>
                          </w:pPr>
                          <w:sdt>
                            <w:sdtPr>
                              <w:rPr>
                                <w:rFonts w:cstheme="majorHAnsi"/>
                              </w:rPr>
                              <w:alias w:val="Tiêu đề phụ"/>
                              <w:tag w:val=""/>
                              <w:id w:val="235834689"/>
                              <w:dataBinding w:prefixMappings="xmlns:ns0='http://purl.org/dc/elements/1.1/' xmlns:ns1='http://schemas.openxmlformats.org/package/2006/metadata/core-properties' " w:xpath="/ns1:coreProperties[1]/ns0:subject[1]" w:storeItemID="{6C3C8BC8-F283-45AE-878A-BAB7291924A1}"/>
                              <w:text/>
                            </w:sdtPr>
                            <w:sdtContent>
                              <w:r>
                                <w:rPr>
                                  <w:rFonts w:cstheme="majorHAnsi"/>
                                </w:rPr>
                                <w:t>THƯ VIỆN TIME</w:t>
                              </w:r>
                            </w:sdtContent>
                          </w:sdt>
                        </w:p>
                      </w:txbxContent>
                    </v:textbox>
                    <w10:wrap type="square" anchorx="margin" anchory="margin"/>
                  </v:shape>
                </w:pict>
              </mc:Fallback>
            </mc:AlternateContent>
          </w:r>
        </w:p>
        <w:p w14:paraId="26CD04AA" w14:textId="77777777" w:rsidR="00B11D29" w:rsidRDefault="00B11D29" w:rsidP="00B11D29">
          <w:pPr>
            <w:rPr>
              <w:rFonts w:asciiTheme="majorHAnsi" w:hAnsiTheme="majorHAnsi" w:cstheme="majorHAnsi"/>
            </w:rPr>
          </w:pPr>
          <w:r>
            <w:rPr>
              <w:rFonts w:asciiTheme="majorHAnsi" w:hAnsiTheme="majorHAnsi" w:cstheme="majorHAnsi"/>
              <w:noProof/>
              <w:lang w:eastAsia="ja-JP" w:bidi="ar-SA"/>
            </w:rPr>
            <w:drawing>
              <wp:anchor distT="0" distB="0" distL="114300" distR="114300" simplePos="0" relativeHeight="251659264" behindDoc="1" locked="0" layoutInCell="1" allowOverlap="0" wp14:anchorId="28BF5FA6" wp14:editId="50C524DE">
                <wp:simplePos x="0" y="0"/>
                <wp:positionH relativeFrom="margin">
                  <wp:posOffset>885190</wp:posOffset>
                </wp:positionH>
                <wp:positionV relativeFrom="margin">
                  <wp:posOffset>262890</wp:posOffset>
                </wp:positionV>
                <wp:extent cx="3613150" cy="5419725"/>
                <wp:effectExtent l="266700" t="285750" r="273050" b="295275"/>
                <wp:wrapSquare wrapText="bothSides"/>
                <wp:docPr id="22"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13150" cy="541972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14:paraId="2238C2BB" w14:textId="77777777" w:rsidR="00B11D29" w:rsidRDefault="00B11D29" w:rsidP="00B11D29">
          <w:pPr>
            <w:rPr>
              <w:rFonts w:asciiTheme="majorHAnsi" w:hAnsiTheme="majorHAnsi" w:cstheme="majorHAnsi"/>
            </w:rPr>
          </w:pPr>
        </w:p>
        <w:p w14:paraId="769332A8" w14:textId="77777777" w:rsidR="00B11D29" w:rsidRDefault="00B11D29" w:rsidP="00B11D29">
          <w:pPr>
            <w:rPr>
              <w:rFonts w:asciiTheme="majorHAnsi" w:hAnsiTheme="majorHAnsi" w:cstheme="majorHAnsi"/>
            </w:rPr>
          </w:pPr>
        </w:p>
        <w:p w14:paraId="080B561D" w14:textId="77777777" w:rsidR="00B11D29" w:rsidRDefault="00B11D29" w:rsidP="00B11D29">
          <w:pPr>
            <w:rPr>
              <w:rFonts w:asciiTheme="majorHAnsi" w:hAnsiTheme="majorHAnsi" w:cstheme="majorHAnsi"/>
            </w:rPr>
          </w:pPr>
        </w:p>
        <w:p w14:paraId="35F34C69" w14:textId="77777777" w:rsidR="00B11D29" w:rsidRDefault="00B11D29" w:rsidP="00B11D29">
          <w:pPr>
            <w:rPr>
              <w:rFonts w:asciiTheme="majorHAnsi" w:hAnsiTheme="majorHAnsi" w:cstheme="majorHAnsi"/>
            </w:rPr>
          </w:pPr>
        </w:p>
        <w:p w14:paraId="51C7229F" w14:textId="77777777" w:rsidR="00B11D29" w:rsidRDefault="00B11D29" w:rsidP="00B11D29">
          <w:pPr>
            <w:rPr>
              <w:rFonts w:asciiTheme="majorHAnsi" w:hAnsiTheme="majorHAnsi" w:cstheme="majorHAnsi"/>
            </w:rPr>
          </w:pPr>
        </w:p>
        <w:p w14:paraId="5F881CBB" w14:textId="77777777" w:rsidR="00B11D29" w:rsidRDefault="00B11D29" w:rsidP="00B11D29">
          <w:pPr>
            <w:rPr>
              <w:rFonts w:asciiTheme="majorHAnsi" w:hAnsiTheme="majorHAnsi" w:cstheme="majorHAnsi"/>
            </w:rPr>
          </w:pPr>
        </w:p>
        <w:p w14:paraId="03C30C27" w14:textId="77777777" w:rsidR="00B11D29" w:rsidRDefault="00B11D29" w:rsidP="00B11D29">
          <w:pPr>
            <w:rPr>
              <w:rFonts w:asciiTheme="majorHAnsi" w:hAnsiTheme="majorHAnsi" w:cstheme="majorHAnsi"/>
            </w:rPr>
          </w:pPr>
        </w:p>
        <w:p w14:paraId="6CB5DBF4" w14:textId="77777777" w:rsidR="00B11D29" w:rsidRDefault="00B11D29" w:rsidP="00B11D29">
          <w:pPr>
            <w:rPr>
              <w:rFonts w:asciiTheme="majorHAnsi" w:hAnsiTheme="majorHAnsi" w:cstheme="majorHAnsi"/>
            </w:rPr>
          </w:pPr>
        </w:p>
        <w:p w14:paraId="17C40ACA" w14:textId="77777777" w:rsidR="00B11D29" w:rsidRDefault="00B11D29" w:rsidP="00B11D29">
          <w:pPr>
            <w:rPr>
              <w:rFonts w:asciiTheme="majorHAnsi" w:hAnsiTheme="majorHAnsi" w:cstheme="majorHAnsi"/>
            </w:rPr>
          </w:pPr>
          <w:r>
            <w:rPr>
              <w:rFonts w:asciiTheme="majorHAnsi" w:hAnsiTheme="majorHAnsi" w:cstheme="majorHAnsi"/>
              <w:noProof/>
              <w:lang w:eastAsia="ja-JP" w:bidi="ar-SA"/>
            </w:rPr>
            <mc:AlternateContent>
              <mc:Choice Requires="wps">
                <w:drawing>
                  <wp:anchor distT="0" distB="0" distL="114300" distR="114300" simplePos="0" relativeHeight="251660288" behindDoc="0" locked="0" layoutInCell="1" allowOverlap="0" wp14:anchorId="36243004" wp14:editId="2552DB5A">
                    <wp:simplePos x="0" y="0"/>
                    <wp:positionH relativeFrom="margin">
                      <wp:posOffset>133350</wp:posOffset>
                    </wp:positionH>
                    <wp:positionV relativeFrom="margin">
                      <wp:posOffset>8354060</wp:posOffset>
                    </wp:positionV>
                    <wp:extent cx="3943350" cy="264795"/>
                    <wp:effectExtent l="0" t="0" r="0" b="0"/>
                    <wp:wrapSquare wrapText="bothSides"/>
                    <wp:docPr id="20" name="Hộp Văn bản 20"/>
                    <wp:cNvGraphicFramePr/>
                    <a:graphic xmlns:a="http://schemas.openxmlformats.org/drawingml/2006/main">
                      <a:graphicData uri="http://schemas.microsoft.com/office/word/2010/wordprocessingShape">
                        <wps:wsp>
                          <wps:cNvSpPr txBox="1"/>
                          <wps:spPr>
                            <a:xfrm>
                              <a:off x="0" y="0"/>
                              <a:ext cx="39433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2920C" w14:textId="15FCBCFD" w:rsidR="0064168A" w:rsidRDefault="004F309A" w:rsidP="00B11D29">
                                <w:pPr>
                                  <w:pStyle w:val="thngtinlinh"/>
                                </w:pPr>
                                <w:sdt>
                                  <w:sdtPr>
                                    <w:alias w:val="Tên"/>
                                    <w:tag w:val=""/>
                                    <w:id w:val="496613585"/>
                                    <w:dataBinding w:prefixMappings="xmlns:ns0='http://purl.org/dc/elements/1.1/' xmlns:ns1='http://schemas.openxmlformats.org/package/2006/metadata/core-properties' " w:xpath="/ns1:coreProperties[1]/ns0:creator[1]" w:storeItemID="{6C3C8BC8-F283-45AE-878A-BAB7291924A1}"/>
                                    <w:text/>
                                  </w:sdtPr>
                                  <w:sdtEndPr/>
                                  <w:sdtContent>
                                    <w:r w:rsidR="0064168A">
                                      <w:t>Nhóm Big-O</w:t>
                                    </w:r>
                                  </w:sdtContent>
                                </w:sdt>
                                <w:r w:rsidR="0064168A">
                                  <w:t> | </w:t>
                                </w:r>
                                <w:sdt>
                                  <w:sdtPr>
                                    <w:alias w:val="Tiêu đề Khóa học"/>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64168A">
                                      <w:t>Kiến trúc máy tính và Hợp ngữ</w:t>
                                    </w:r>
                                  </w:sdtContent>
                                </w:sdt>
                                <w:r w:rsidR="0064168A">
                                  <w:t> | </w:t>
                                </w:r>
                                <w:sdt>
                                  <w:sdtPr>
                                    <w:alias w:val="Ngày"/>
                                    <w:tag w:val=""/>
                                    <w:id w:val="2032065285"/>
                                    <w:dataBinding w:prefixMappings="xmlns:ns0='http://schemas.microsoft.com/office/2006/coverPageProps' " w:xpath="/ns0:CoverPageProperties[1]/ns0:PublishDate[1]" w:storeItemID="{55AF091B-3C7A-41E3-B477-F2FDAA23CFDA}"/>
                                    <w:date w:fullDate="2018-04-12T00:00:00Z">
                                      <w:dateFormat w:val="dd MMMM yyyy"/>
                                      <w:lid w:val="vi-VN"/>
                                      <w:storeMappedDataAs w:val="dateTime"/>
                                      <w:calendar w:val="gregorian"/>
                                    </w:date>
                                  </w:sdtPr>
                                  <w:sdtEndPr/>
                                  <w:sdtContent>
                                    <w:r w:rsidR="0064168A">
                                      <w:rPr>
                                        <w:lang w:val="vi-VN"/>
                                      </w:rPr>
                                      <w:t>12 Tháng Tư 2018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243004" id="Hộp Văn bản 20" o:spid="_x0000_s1027" type="#_x0000_t202" style="position:absolute;margin-left:10.5pt;margin-top:657.8pt;width:310.5pt;height:20.85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" o:allowoverlap="f" filled="f" stroked="f" strokeweight=".5pt">
                    <v:textbox style="mso-fit-shape-to-text:t" inset="0,,0">
                      <w:txbxContent>
                        <w:p w14:paraId="1762920C" w14:textId="15FCBCFD" w:rsidR="0064168A" w:rsidRDefault="0064168A" w:rsidP="00B11D29">
                          <w:pPr>
                            <w:pStyle w:val="thngtinlinh"/>
                          </w:pPr>
                          <w:sdt>
                            <w:sdtPr>
                              <w:alias w:val="Tên"/>
                              <w:tag w:val=""/>
                              <w:id w:val="496613585"/>
                              <w:dataBinding w:prefixMappings="xmlns:ns0='http://purl.org/dc/elements/1.1/' xmlns:ns1='http://schemas.openxmlformats.org/package/2006/metadata/core-properties' " w:xpath="/ns1:coreProperties[1]/ns0:creator[1]" w:storeItemID="{6C3C8BC8-F283-45AE-878A-BAB7291924A1}"/>
                              <w:text/>
                            </w:sdtPr>
                            <w:sdtContent>
                              <w:proofErr w:type="spellStart"/>
                              <w:r>
                                <w:t>Nhóm</w:t>
                              </w:r>
                              <w:proofErr w:type="spellEnd"/>
                              <w:r>
                                <w:t xml:space="preserve"> Big-O</w:t>
                              </w:r>
                            </w:sdtContent>
                          </w:sdt>
                          <w:r>
                            <w:t> | </w:t>
                          </w:r>
                          <w:proofErr w:type="spellStart"/>
                          <w:sdt>
                            <w:sdtPr>
                              <w:alias w:val="Tiêu đề Khóa học"/>
                              <w:tag w:val=""/>
                              <w:id w:val="-728219936"/>
                              <w:dataBinding w:prefixMappings="xmlns:ns0='http://purl.org/dc/elements/1.1/' xmlns:ns1='http://schemas.openxmlformats.org/package/2006/metadata/core-properties' " w:xpath="/ns1:coreProperties[1]/ns1:keywords[1]" w:storeItemID="{6C3C8BC8-F283-45AE-878A-BAB7291924A1}"/>
                              <w:text/>
                            </w:sdtPr>
                            <w:sdtContent>
                              <w:r>
                                <w:t>Kiến</w:t>
                              </w:r>
                              <w:proofErr w:type="spellEnd"/>
                              <w:r>
                                <w:t xml:space="preserve"> </w:t>
                              </w:r>
                              <w:proofErr w:type="spellStart"/>
                              <w:r>
                                <w:t>trúc</w:t>
                              </w:r>
                              <w:proofErr w:type="spellEnd"/>
                              <w:r>
                                <w:t xml:space="preserve">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Hợp</w:t>
                              </w:r>
                              <w:proofErr w:type="spellEnd"/>
                              <w:r>
                                <w:t xml:space="preserve"> </w:t>
                              </w:r>
                              <w:proofErr w:type="spellStart"/>
                              <w:r>
                                <w:t>ngữ</w:t>
                              </w:r>
                              <w:proofErr w:type="spellEnd"/>
                            </w:sdtContent>
                          </w:sdt>
                          <w:r>
                            <w:t> | </w:t>
                          </w:r>
                          <w:sdt>
                            <w:sdtPr>
                              <w:alias w:val="Ngày"/>
                              <w:tag w:val=""/>
                              <w:id w:val="2032065285"/>
                              <w:dataBinding w:prefixMappings="xmlns:ns0='http://schemas.microsoft.com/office/2006/coverPageProps' " w:xpath="/ns0:CoverPageProperties[1]/ns0:PublishDate[1]" w:storeItemID="{55AF091B-3C7A-41E3-B477-F2FDAA23CFDA}"/>
                              <w:date w:fullDate="2018-04-12T00:00:00Z">
                                <w:dateFormat w:val="dd MMMM yyyy"/>
                                <w:lid w:val="vi-VN"/>
                                <w:storeMappedDataAs w:val="dateTime"/>
                                <w:calendar w:val="gregorian"/>
                              </w:date>
                            </w:sdtPr>
                            <w:sdtContent>
                              <w:r>
                                <w:rPr>
                                  <w:lang w:val="vi-VN"/>
                                </w:rPr>
                                <w:t>12 Tháng Tư 2018</w:t>
                              </w:r>
                            </w:sdtContent>
                          </w:sdt>
                        </w:p>
                      </w:txbxContent>
                    </v:textbox>
                    <w10:wrap type="square" anchorx="margin" anchory="margin"/>
                  </v:shape>
                </w:pict>
              </mc:Fallback>
            </mc:AlternateContent>
          </w:r>
          <w:r>
            <w:rPr>
              <w:rFonts w:asciiTheme="majorHAnsi" w:hAnsiTheme="majorHAnsi" w:cstheme="majorHAnsi"/>
            </w:rPr>
            <w:br w:type="page"/>
          </w:r>
        </w:p>
      </w:sdtContent>
    </w:sdt>
    <w:sdt>
      <w:sdtPr>
        <w:rPr>
          <w:rFonts w:asciiTheme="minorHAnsi" w:eastAsiaTheme="minorHAnsi" w:hAnsiTheme="minorHAnsi" w:cstheme="minorBidi"/>
          <w:color w:val="595959" w:themeColor="text1" w:themeTint="A6"/>
          <w:sz w:val="20"/>
          <w:szCs w:val="20"/>
          <w:lang w:bidi="th-TH"/>
        </w:rPr>
        <w:id w:val="-76295901"/>
        <w:docPartObj>
          <w:docPartGallery w:val="Table of Contents"/>
          <w:docPartUnique/>
        </w:docPartObj>
      </w:sdtPr>
      <w:sdtEndPr>
        <w:rPr>
          <w:b/>
          <w:bCs/>
          <w:noProof/>
          <w:sz w:val="24"/>
        </w:rPr>
      </w:sdtEndPr>
      <w:sdtContent>
        <w:p w14:paraId="56DEB7A1" w14:textId="77777777" w:rsidR="00B11D29" w:rsidRDefault="00B11D29" w:rsidP="00B11D29">
          <w:pPr>
            <w:pStyle w:val="TOCHeading"/>
          </w:pPr>
          <w:r>
            <w:t>MỤC LỤC</w:t>
          </w:r>
        </w:p>
        <w:p w14:paraId="799CF7CB" w14:textId="3765C793" w:rsidR="006C5B4B" w:rsidRDefault="00B11D29">
          <w:pPr>
            <w:pStyle w:val="TOC1"/>
            <w:tabs>
              <w:tab w:val="right" w:leader="dot" w:pos="8395"/>
            </w:tabs>
            <w:rPr>
              <w:rFonts w:eastAsiaTheme="minorEastAsia" w:cstheme="minorBidi"/>
              <w:noProof/>
              <w:color w:val="auto"/>
              <w:sz w:val="22"/>
              <w:szCs w:val="22"/>
              <w:lang w:bidi="ar-SA"/>
            </w:rPr>
          </w:pPr>
          <w:r>
            <w:fldChar w:fldCharType="begin"/>
          </w:r>
          <w:r>
            <w:instrText xml:space="preserve"> TOC \o "1-3" \h \z \u </w:instrText>
          </w:r>
          <w:r>
            <w:fldChar w:fldCharType="separate"/>
          </w:r>
          <w:hyperlink w:anchor="_Toc511384576" w:history="1">
            <w:r w:rsidR="006C5B4B" w:rsidRPr="00816587">
              <w:rPr>
                <w:rStyle w:val="Hyperlink"/>
                <w:noProof/>
              </w:rPr>
              <w:t>THÀNH VIÊN</w:t>
            </w:r>
            <w:r w:rsidR="006C5B4B">
              <w:rPr>
                <w:noProof/>
                <w:webHidden/>
              </w:rPr>
              <w:tab/>
            </w:r>
            <w:r w:rsidR="006C5B4B">
              <w:rPr>
                <w:noProof/>
                <w:webHidden/>
              </w:rPr>
              <w:fldChar w:fldCharType="begin"/>
            </w:r>
            <w:r w:rsidR="006C5B4B">
              <w:rPr>
                <w:noProof/>
                <w:webHidden/>
              </w:rPr>
              <w:instrText xml:space="preserve"> PAGEREF _Toc511384576 \h </w:instrText>
            </w:r>
            <w:r w:rsidR="006C5B4B">
              <w:rPr>
                <w:noProof/>
                <w:webHidden/>
              </w:rPr>
            </w:r>
            <w:r w:rsidR="006C5B4B">
              <w:rPr>
                <w:noProof/>
                <w:webHidden/>
              </w:rPr>
              <w:fldChar w:fldCharType="separate"/>
            </w:r>
            <w:r w:rsidR="006C5B4B">
              <w:rPr>
                <w:noProof/>
                <w:webHidden/>
              </w:rPr>
              <w:t>2</w:t>
            </w:r>
            <w:r w:rsidR="006C5B4B">
              <w:rPr>
                <w:noProof/>
                <w:webHidden/>
              </w:rPr>
              <w:fldChar w:fldCharType="end"/>
            </w:r>
          </w:hyperlink>
        </w:p>
        <w:p w14:paraId="15DB2202" w14:textId="5430638D" w:rsidR="006C5B4B" w:rsidRDefault="004F309A">
          <w:pPr>
            <w:pStyle w:val="TOC1"/>
            <w:tabs>
              <w:tab w:val="right" w:leader="dot" w:pos="8395"/>
            </w:tabs>
            <w:rPr>
              <w:rFonts w:eastAsiaTheme="minorEastAsia" w:cstheme="minorBidi"/>
              <w:noProof/>
              <w:color w:val="auto"/>
              <w:sz w:val="22"/>
              <w:szCs w:val="22"/>
              <w:lang w:bidi="ar-SA"/>
            </w:rPr>
          </w:pPr>
          <w:hyperlink w:anchor="_Toc511384577" w:history="1">
            <w:r w:rsidR="006C5B4B" w:rsidRPr="00816587">
              <w:rPr>
                <w:rStyle w:val="Hyperlink"/>
                <w:noProof/>
              </w:rPr>
              <w:t>HÀM MAIN</w:t>
            </w:r>
            <w:r w:rsidR="006C5B4B">
              <w:rPr>
                <w:noProof/>
                <w:webHidden/>
              </w:rPr>
              <w:tab/>
            </w:r>
            <w:r w:rsidR="006C5B4B">
              <w:rPr>
                <w:noProof/>
                <w:webHidden/>
              </w:rPr>
              <w:fldChar w:fldCharType="begin"/>
            </w:r>
            <w:r w:rsidR="006C5B4B">
              <w:rPr>
                <w:noProof/>
                <w:webHidden/>
              </w:rPr>
              <w:instrText xml:space="preserve"> PAGEREF _Toc511384577 \h </w:instrText>
            </w:r>
            <w:r w:rsidR="006C5B4B">
              <w:rPr>
                <w:noProof/>
                <w:webHidden/>
              </w:rPr>
            </w:r>
            <w:r w:rsidR="006C5B4B">
              <w:rPr>
                <w:noProof/>
                <w:webHidden/>
              </w:rPr>
              <w:fldChar w:fldCharType="separate"/>
            </w:r>
            <w:r w:rsidR="006C5B4B">
              <w:rPr>
                <w:noProof/>
                <w:webHidden/>
              </w:rPr>
              <w:t>2</w:t>
            </w:r>
            <w:r w:rsidR="006C5B4B">
              <w:rPr>
                <w:noProof/>
                <w:webHidden/>
              </w:rPr>
              <w:fldChar w:fldCharType="end"/>
            </w:r>
          </w:hyperlink>
        </w:p>
        <w:p w14:paraId="12B45290" w14:textId="3477E3DE" w:rsidR="006C5B4B" w:rsidRDefault="004F309A">
          <w:pPr>
            <w:pStyle w:val="TOC1"/>
            <w:tabs>
              <w:tab w:val="right" w:leader="dot" w:pos="8395"/>
            </w:tabs>
            <w:rPr>
              <w:rFonts w:eastAsiaTheme="minorEastAsia" w:cstheme="minorBidi"/>
              <w:noProof/>
              <w:color w:val="auto"/>
              <w:sz w:val="22"/>
              <w:szCs w:val="22"/>
              <w:lang w:bidi="ar-SA"/>
            </w:rPr>
          </w:pPr>
          <w:hyperlink w:anchor="_Toc511384578" w:history="1">
            <w:r w:rsidR="006C5B4B" w:rsidRPr="00816587">
              <w:rPr>
                <w:rStyle w:val="Hyperlink"/>
                <w:noProof/>
              </w:rPr>
              <w:t>HÀM DAY</w:t>
            </w:r>
            <w:r w:rsidR="006C5B4B">
              <w:rPr>
                <w:noProof/>
                <w:webHidden/>
              </w:rPr>
              <w:tab/>
            </w:r>
            <w:r w:rsidR="006C5B4B">
              <w:rPr>
                <w:noProof/>
                <w:webHidden/>
              </w:rPr>
              <w:fldChar w:fldCharType="begin"/>
            </w:r>
            <w:r w:rsidR="006C5B4B">
              <w:rPr>
                <w:noProof/>
                <w:webHidden/>
              </w:rPr>
              <w:instrText xml:space="preserve"> PAGEREF _Toc511384578 \h </w:instrText>
            </w:r>
            <w:r w:rsidR="006C5B4B">
              <w:rPr>
                <w:noProof/>
                <w:webHidden/>
              </w:rPr>
            </w:r>
            <w:r w:rsidR="006C5B4B">
              <w:rPr>
                <w:noProof/>
                <w:webHidden/>
              </w:rPr>
              <w:fldChar w:fldCharType="separate"/>
            </w:r>
            <w:r w:rsidR="006C5B4B">
              <w:rPr>
                <w:noProof/>
                <w:webHidden/>
              </w:rPr>
              <w:t>3</w:t>
            </w:r>
            <w:r w:rsidR="006C5B4B">
              <w:rPr>
                <w:noProof/>
                <w:webHidden/>
              </w:rPr>
              <w:fldChar w:fldCharType="end"/>
            </w:r>
          </w:hyperlink>
        </w:p>
        <w:p w14:paraId="2AD01BC1" w14:textId="69DC6BEA" w:rsidR="006C5B4B" w:rsidRDefault="004F309A">
          <w:pPr>
            <w:pStyle w:val="TOC1"/>
            <w:tabs>
              <w:tab w:val="right" w:leader="dot" w:pos="8395"/>
            </w:tabs>
            <w:rPr>
              <w:rFonts w:eastAsiaTheme="minorEastAsia" w:cstheme="minorBidi"/>
              <w:noProof/>
              <w:color w:val="auto"/>
              <w:sz w:val="22"/>
              <w:szCs w:val="22"/>
              <w:lang w:bidi="ar-SA"/>
            </w:rPr>
          </w:pPr>
          <w:hyperlink w:anchor="_Toc511384579" w:history="1">
            <w:r w:rsidR="006C5B4B" w:rsidRPr="00816587">
              <w:rPr>
                <w:rStyle w:val="Hyperlink"/>
                <w:noProof/>
              </w:rPr>
              <w:t>HÀM MONTH</w:t>
            </w:r>
            <w:r w:rsidR="006C5B4B">
              <w:rPr>
                <w:noProof/>
                <w:webHidden/>
              </w:rPr>
              <w:tab/>
            </w:r>
            <w:r w:rsidR="006C5B4B">
              <w:rPr>
                <w:noProof/>
                <w:webHidden/>
              </w:rPr>
              <w:fldChar w:fldCharType="begin"/>
            </w:r>
            <w:r w:rsidR="006C5B4B">
              <w:rPr>
                <w:noProof/>
                <w:webHidden/>
              </w:rPr>
              <w:instrText xml:space="preserve"> PAGEREF _Toc511384579 \h </w:instrText>
            </w:r>
            <w:r w:rsidR="006C5B4B">
              <w:rPr>
                <w:noProof/>
                <w:webHidden/>
              </w:rPr>
            </w:r>
            <w:r w:rsidR="006C5B4B">
              <w:rPr>
                <w:noProof/>
                <w:webHidden/>
              </w:rPr>
              <w:fldChar w:fldCharType="separate"/>
            </w:r>
            <w:r w:rsidR="006C5B4B">
              <w:rPr>
                <w:noProof/>
                <w:webHidden/>
              </w:rPr>
              <w:t>3</w:t>
            </w:r>
            <w:r w:rsidR="006C5B4B">
              <w:rPr>
                <w:noProof/>
                <w:webHidden/>
              </w:rPr>
              <w:fldChar w:fldCharType="end"/>
            </w:r>
          </w:hyperlink>
        </w:p>
        <w:p w14:paraId="0CC592DC" w14:textId="5C0AE79D" w:rsidR="006C5B4B" w:rsidRDefault="004F309A">
          <w:pPr>
            <w:pStyle w:val="TOC1"/>
            <w:tabs>
              <w:tab w:val="right" w:leader="dot" w:pos="8395"/>
            </w:tabs>
            <w:rPr>
              <w:rFonts w:eastAsiaTheme="minorEastAsia" w:cstheme="minorBidi"/>
              <w:noProof/>
              <w:color w:val="auto"/>
              <w:sz w:val="22"/>
              <w:szCs w:val="22"/>
              <w:lang w:bidi="ar-SA"/>
            </w:rPr>
          </w:pPr>
          <w:hyperlink w:anchor="_Toc511384580" w:history="1">
            <w:r w:rsidR="006C5B4B" w:rsidRPr="00816587">
              <w:rPr>
                <w:rStyle w:val="Hyperlink"/>
                <w:noProof/>
              </w:rPr>
              <w:t>HÀM YEAR</w:t>
            </w:r>
            <w:r w:rsidR="006C5B4B">
              <w:rPr>
                <w:noProof/>
                <w:webHidden/>
              </w:rPr>
              <w:tab/>
            </w:r>
            <w:r w:rsidR="006C5B4B">
              <w:rPr>
                <w:noProof/>
                <w:webHidden/>
              </w:rPr>
              <w:fldChar w:fldCharType="begin"/>
            </w:r>
            <w:r w:rsidR="006C5B4B">
              <w:rPr>
                <w:noProof/>
                <w:webHidden/>
              </w:rPr>
              <w:instrText xml:space="preserve"> PAGEREF _Toc511384580 \h </w:instrText>
            </w:r>
            <w:r w:rsidR="006C5B4B">
              <w:rPr>
                <w:noProof/>
                <w:webHidden/>
              </w:rPr>
            </w:r>
            <w:r w:rsidR="006C5B4B">
              <w:rPr>
                <w:noProof/>
                <w:webHidden/>
              </w:rPr>
              <w:fldChar w:fldCharType="separate"/>
            </w:r>
            <w:r w:rsidR="006C5B4B">
              <w:rPr>
                <w:noProof/>
                <w:webHidden/>
              </w:rPr>
              <w:t>3</w:t>
            </w:r>
            <w:r w:rsidR="006C5B4B">
              <w:rPr>
                <w:noProof/>
                <w:webHidden/>
              </w:rPr>
              <w:fldChar w:fldCharType="end"/>
            </w:r>
          </w:hyperlink>
        </w:p>
        <w:p w14:paraId="129FA9F0" w14:textId="62C80891" w:rsidR="006C5B4B" w:rsidRDefault="004F309A">
          <w:pPr>
            <w:pStyle w:val="TOC1"/>
            <w:tabs>
              <w:tab w:val="right" w:leader="dot" w:pos="8395"/>
            </w:tabs>
            <w:rPr>
              <w:rFonts w:eastAsiaTheme="minorEastAsia" w:cstheme="minorBidi"/>
              <w:noProof/>
              <w:color w:val="auto"/>
              <w:sz w:val="22"/>
              <w:szCs w:val="22"/>
              <w:lang w:bidi="ar-SA"/>
            </w:rPr>
          </w:pPr>
          <w:hyperlink w:anchor="_Toc511384581" w:history="1">
            <w:r w:rsidR="006C5B4B" w:rsidRPr="00816587">
              <w:rPr>
                <w:rStyle w:val="Hyperlink"/>
                <w:noProof/>
              </w:rPr>
              <w:t>HÀM GETTIME</w:t>
            </w:r>
            <w:r w:rsidR="006C5B4B">
              <w:rPr>
                <w:noProof/>
                <w:webHidden/>
              </w:rPr>
              <w:tab/>
            </w:r>
            <w:r w:rsidR="006C5B4B">
              <w:rPr>
                <w:noProof/>
                <w:webHidden/>
              </w:rPr>
              <w:fldChar w:fldCharType="begin"/>
            </w:r>
            <w:r w:rsidR="006C5B4B">
              <w:rPr>
                <w:noProof/>
                <w:webHidden/>
              </w:rPr>
              <w:instrText xml:space="preserve"> PAGEREF _Toc511384581 \h </w:instrText>
            </w:r>
            <w:r w:rsidR="006C5B4B">
              <w:rPr>
                <w:noProof/>
                <w:webHidden/>
              </w:rPr>
            </w:r>
            <w:r w:rsidR="006C5B4B">
              <w:rPr>
                <w:noProof/>
                <w:webHidden/>
              </w:rPr>
              <w:fldChar w:fldCharType="separate"/>
            </w:r>
            <w:r w:rsidR="006C5B4B">
              <w:rPr>
                <w:noProof/>
                <w:webHidden/>
              </w:rPr>
              <w:t>3</w:t>
            </w:r>
            <w:r w:rsidR="006C5B4B">
              <w:rPr>
                <w:noProof/>
                <w:webHidden/>
              </w:rPr>
              <w:fldChar w:fldCharType="end"/>
            </w:r>
          </w:hyperlink>
        </w:p>
        <w:p w14:paraId="12470F84" w14:textId="3590EDD3" w:rsidR="006C5B4B" w:rsidRDefault="004F309A">
          <w:pPr>
            <w:pStyle w:val="TOC1"/>
            <w:tabs>
              <w:tab w:val="right" w:leader="dot" w:pos="8395"/>
            </w:tabs>
            <w:rPr>
              <w:rFonts w:eastAsiaTheme="minorEastAsia" w:cstheme="minorBidi"/>
              <w:noProof/>
              <w:color w:val="auto"/>
              <w:sz w:val="22"/>
              <w:szCs w:val="22"/>
              <w:lang w:bidi="ar-SA"/>
            </w:rPr>
          </w:pPr>
          <w:hyperlink w:anchor="_Toc511384582" w:history="1">
            <w:r w:rsidR="006C5B4B" w:rsidRPr="00816587">
              <w:rPr>
                <w:rStyle w:val="Hyperlink"/>
                <w:noProof/>
              </w:rPr>
              <w:t>HÀM WEEKDAY</w:t>
            </w:r>
            <w:r w:rsidR="006C5B4B">
              <w:rPr>
                <w:noProof/>
                <w:webHidden/>
              </w:rPr>
              <w:tab/>
            </w:r>
            <w:r w:rsidR="006C5B4B">
              <w:rPr>
                <w:noProof/>
                <w:webHidden/>
              </w:rPr>
              <w:fldChar w:fldCharType="begin"/>
            </w:r>
            <w:r w:rsidR="006C5B4B">
              <w:rPr>
                <w:noProof/>
                <w:webHidden/>
              </w:rPr>
              <w:instrText xml:space="preserve"> PAGEREF _Toc511384582 \h </w:instrText>
            </w:r>
            <w:r w:rsidR="006C5B4B">
              <w:rPr>
                <w:noProof/>
                <w:webHidden/>
              </w:rPr>
            </w:r>
            <w:r w:rsidR="006C5B4B">
              <w:rPr>
                <w:noProof/>
                <w:webHidden/>
              </w:rPr>
              <w:fldChar w:fldCharType="separate"/>
            </w:r>
            <w:r w:rsidR="006C5B4B">
              <w:rPr>
                <w:noProof/>
                <w:webHidden/>
              </w:rPr>
              <w:t>4</w:t>
            </w:r>
            <w:r w:rsidR="006C5B4B">
              <w:rPr>
                <w:noProof/>
                <w:webHidden/>
              </w:rPr>
              <w:fldChar w:fldCharType="end"/>
            </w:r>
          </w:hyperlink>
        </w:p>
        <w:p w14:paraId="5B2014E9" w14:textId="71FFB3AD" w:rsidR="00B11D29" w:rsidRDefault="00B11D29" w:rsidP="00B11D29">
          <w:r>
            <w:rPr>
              <w:b/>
              <w:bCs/>
              <w:noProof/>
            </w:rPr>
            <w:fldChar w:fldCharType="end"/>
          </w:r>
        </w:p>
      </w:sdtContent>
    </w:sdt>
    <w:p w14:paraId="78CF100C" w14:textId="77777777" w:rsidR="00B11D29" w:rsidRDefault="00B11D29" w:rsidP="00B11D29">
      <w:pPr>
        <w:pStyle w:val="mc1"/>
        <w:rPr>
          <w:rStyle w:val="Ktmc1"/>
        </w:rPr>
      </w:pPr>
    </w:p>
    <w:p w14:paraId="3AA7A1A8" w14:textId="77777777" w:rsidR="00B11D29" w:rsidRDefault="00B11D29" w:rsidP="00B11D29">
      <w:pPr>
        <w:rPr>
          <w:rStyle w:val="Ktmc1"/>
        </w:rPr>
      </w:pPr>
      <w:r>
        <w:rPr>
          <w:rStyle w:val="Ktmc1"/>
        </w:rPr>
        <w:br w:type="page"/>
      </w:r>
    </w:p>
    <w:p w14:paraId="4BF18944" w14:textId="77777777" w:rsidR="00B11D29" w:rsidRDefault="00B11D29" w:rsidP="00B11D29">
      <w:pPr>
        <w:pStyle w:val="mc1"/>
        <w:rPr>
          <w:rStyle w:val="Ktmc1"/>
        </w:rPr>
      </w:pPr>
    </w:p>
    <w:p w14:paraId="0C2BCA60" w14:textId="77777777" w:rsidR="00B11D29" w:rsidRDefault="00B11D29" w:rsidP="00B11D29">
      <w:pPr>
        <w:pStyle w:val="mc1"/>
        <w:rPr>
          <w:rStyle w:val="Ktmc1"/>
        </w:rPr>
      </w:pPr>
      <w:bookmarkStart w:id="0" w:name="_Toc511384576"/>
      <w:r>
        <w:rPr>
          <w:rStyle w:val="Ktmc1"/>
        </w:rPr>
        <w:t>THÀNH VIÊN</w:t>
      </w:r>
      <w:bookmarkEnd w:id="0"/>
    </w:p>
    <w:tbl>
      <w:tblPr>
        <w:tblStyle w:val="BngBoco"/>
        <w:tblW w:w="0" w:type="auto"/>
        <w:tblLook w:val="04A0" w:firstRow="1" w:lastRow="0" w:firstColumn="1" w:lastColumn="0" w:noHBand="0" w:noVBand="1"/>
      </w:tblPr>
      <w:tblGrid>
        <w:gridCol w:w="2801"/>
        <w:gridCol w:w="2802"/>
        <w:gridCol w:w="2802"/>
      </w:tblGrid>
      <w:tr w:rsidR="00B11D29" w14:paraId="261F9FB8" w14:textId="77777777" w:rsidTr="00FC4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6FF8218" w14:textId="77777777" w:rsidR="00B11D29" w:rsidRDefault="00B11D29" w:rsidP="00FC4549">
            <w:r>
              <w:t>MSSV</w:t>
            </w:r>
          </w:p>
        </w:tc>
        <w:tc>
          <w:tcPr>
            <w:tcW w:w="2802" w:type="dxa"/>
          </w:tcPr>
          <w:p w14:paraId="132E958F" w14:textId="77777777" w:rsidR="00B11D29" w:rsidRDefault="00B11D29" w:rsidP="00FC4549">
            <w:pPr>
              <w:cnfStyle w:val="100000000000" w:firstRow="1" w:lastRow="0" w:firstColumn="0" w:lastColumn="0" w:oddVBand="0" w:evenVBand="0" w:oddHBand="0" w:evenHBand="0" w:firstRowFirstColumn="0" w:firstRowLastColumn="0" w:lastRowFirstColumn="0" w:lastRowLastColumn="0"/>
            </w:pPr>
            <w:r>
              <w:t>Họ và tên</w:t>
            </w:r>
          </w:p>
        </w:tc>
        <w:tc>
          <w:tcPr>
            <w:tcW w:w="2802" w:type="dxa"/>
          </w:tcPr>
          <w:p w14:paraId="7D2C4352" w14:textId="77777777" w:rsidR="00B11D29" w:rsidRDefault="00B11D29" w:rsidP="00FC4549">
            <w:pPr>
              <w:cnfStyle w:val="100000000000" w:firstRow="1" w:lastRow="0" w:firstColumn="0" w:lastColumn="0" w:oddVBand="0" w:evenVBand="0" w:oddHBand="0" w:evenHBand="0" w:firstRowFirstColumn="0" w:firstRowLastColumn="0" w:lastRowFirstColumn="0" w:lastRowLastColumn="0"/>
            </w:pPr>
            <w:r>
              <w:t>Công việc</w:t>
            </w:r>
          </w:p>
        </w:tc>
      </w:tr>
      <w:tr w:rsidR="00B11D29" w14:paraId="7E974332" w14:textId="77777777" w:rsidTr="00FC4549">
        <w:tc>
          <w:tcPr>
            <w:cnfStyle w:val="001000000000" w:firstRow="0" w:lastRow="0" w:firstColumn="1" w:lastColumn="0" w:oddVBand="0" w:evenVBand="0" w:oddHBand="0" w:evenHBand="0" w:firstRowFirstColumn="0" w:firstRowLastColumn="0" w:lastRowFirstColumn="0" w:lastRowLastColumn="0"/>
            <w:tcW w:w="2801" w:type="dxa"/>
          </w:tcPr>
          <w:p w14:paraId="263F244C" w14:textId="77777777" w:rsidR="00B11D29" w:rsidRDefault="00B11D29" w:rsidP="00FC4549">
            <w:r>
              <w:t>1612224</w:t>
            </w:r>
          </w:p>
        </w:tc>
        <w:tc>
          <w:tcPr>
            <w:tcW w:w="2802" w:type="dxa"/>
          </w:tcPr>
          <w:p w14:paraId="5F6031E7" w14:textId="77777777" w:rsidR="00B11D29" w:rsidRDefault="00B11D29" w:rsidP="00FC4549">
            <w:pPr>
              <w:cnfStyle w:val="000000000000" w:firstRow="0" w:lastRow="0" w:firstColumn="0" w:lastColumn="0" w:oddVBand="0" w:evenVBand="0" w:oddHBand="0" w:evenHBand="0" w:firstRowFirstColumn="0" w:firstRowLastColumn="0" w:lastRowFirstColumn="0" w:lastRowLastColumn="0"/>
            </w:pPr>
            <w:r>
              <w:t>Hồ Minh Huấn</w:t>
            </w:r>
          </w:p>
        </w:tc>
        <w:tc>
          <w:tcPr>
            <w:tcW w:w="2802" w:type="dxa"/>
          </w:tcPr>
          <w:p w14:paraId="086750E6" w14:textId="6752CA57" w:rsidR="00B11D29" w:rsidRDefault="00C555B0" w:rsidP="00FC4549">
            <w:pPr>
              <w:cnfStyle w:val="000000000000" w:firstRow="0" w:lastRow="0" w:firstColumn="0" w:lastColumn="0" w:oddVBand="0" w:evenVBand="0" w:oddHBand="0" w:evenHBand="0" w:firstRowFirstColumn="0" w:firstRowLastColumn="0" w:lastRowFirstColumn="0" w:lastRowLastColumn="0"/>
            </w:pPr>
            <w:r>
              <w:t>Lập trình các hàm: nhap, check, convertToInt, checkNumber, dayInMonth</w:t>
            </w:r>
          </w:p>
        </w:tc>
      </w:tr>
      <w:tr w:rsidR="00B11D29" w14:paraId="384DD557" w14:textId="77777777" w:rsidTr="00FC4549">
        <w:trPr>
          <w:trHeight w:val="233"/>
        </w:trPr>
        <w:tc>
          <w:tcPr>
            <w:cnfStyle w:val="001000000000" w:firstRow="0" w:lastRow="0" w:firstColumn="1" w:lastColumn="0" w:oddVBand="0" w:evenVBand="0" w:oddHBand="0" w:evenHBand="0" w:firstRowFirstColumn="0" w:firstRowLastColumn="0" w:lastRowFirstColumn="0" w:lastRowLastColumn="0"/>
            <w:tcW w:w="2801" w:type="dxa"/>
          </w:tcPr>
          <w:p w14:paraId="0BF9C57C" w14:textId="77777777" w:rsidR="00B11D29" w:rsidRDefault="00B11D29" w:rsidP="00FC4549">
            <w:r>
              <w:t>1612904</w:t>
            </w:r>
          </w:p>
        </w:tc>
        <w:tc>
          <w:tcPr>
            <w:tcW w:w="2802" w:type="dxa"/>
          </w:tcPr>
          <w:p w14:paraId="0819E451" w14:textId="77777777" w:rsidR="00B11D29" w:rsidRDefault="00B11D29" w:rsidP="00FC4549">
            <w:pPr>
              <w:cnfStyle w:val="000000000000" w:firstRow="0" w:lastRow="0" w:firstColumn="0" w:lastColumn="0" w:oddVBand="0" w:evenVBand="0" w:oddHBand="0" w:evenHBand="0" w:firstRowFirstColumn="0" w:firstRowLastColumn="0" w:lastRowFirstColumn="0" w:lastRowLastColumn="0"/>
            </w:pPr>
            <w:r>
              <w:t>Mai Nguyễn Anh Vũ</w:t>
            </w:r>
          </w:p>
        </w:tc>
        <w:tc>
          <w:tcPr>
            <w:tcW w:w="2802" w:type="dxa"/>
          </w:tcPr>
          <w:p w14:paraId="6458A8BA" w14:textId="1BEAF4B4" w:rsidR="00B11D29" w:rsidRDefault="00B11D29" w:rsidP="00FC4549">
            <w:pPr>
              <w:cnfStyle w:val="000000000000" w:firstRow="0" w:lastRow="0" w:firstColumn="0" w:lastColumn="0" w:oddVBand="0" w:evenVBand="0" w:oddHBand="0" w:evenHBand="0" w:firstRowFirstColumn="0" w:firstRowLastColumn="0" w:lastRowFirstColumn="0" w:lastRowLastColumn="0"/>
            </w:pPr>
            <w:r>
              <w:t>Lập trình các hàm: Day, Month, Year, GetTime, WeekDay, Main</w:t>
            </w:r>
          </w:p>
        </w:tc>
      </w:tr>
      <w:tr w:rsidR="00B11D29" w14:paraId="7D603C92" w14:textId="77777777" w:rsidTr="00FC4549">
        <w:tc>
          <w:tcPr>
            <w:cnfStyle w:val="001000000000" w:firstRow="0" w:lastRow="0" w:firstColumn="1" w:lastColumn="0" w:oddVBand="0" w:evenVBand="0" w:oddHBand="0" w:evenHBand="0" w:firstRowFirstColumn="0" w:firstRowLastColumn="0" w:lastRowFirstColumn="0" w:lastRowLastColumn="0"/>
            <w:tcW w:w="2801" w:type="dxa"/>
          </w:tcPr>
          <w:p w14:paraId="1CFE486B" w14:textId="77777777" w:rsidR="00B11D29" w:rsidRDefault="00B11D29" w:rsidP="00FC4549">
            <w:r>
              <w:t>1612098</w:t>
            </w:r>
          </w:p>
        </w:tc>
        <w:tc>
          <w:tcPr>
            <w:tcW w:w="2802" w:type="dxa"/>
          </w:tcPr>
          <w:p w14:paraId="622CF43B" w14:textId="77777777" w:rsidR="00B11D29" w:rsidRDefault="00B11D29" w:rsidP="00FC4549">
            <w:pPr>
              <w:cnfStyle w:val="000000000000" w:firstRow="0" w:lastRow="0" w:firstColumn="0" w:lastColumn="0" w:oddVBand="0" w:evenVBand="0" w:oddHBand="0" w:evenHBand="0" w:firstRowFirstColumn="0" w:firstRowLastColumn="0" w:lastRowFirstColumn="0" w:lastRowLastColumn="0"/>
            </w:pPr>
            <w:r>
              <w:t>Lâm Cương Đạt</w:t>
            </w:r>
          </w:p>
        </w:tc>
        <w:tc>
          <w:tcPr>
            <w:tcW w:w="2802" w:type="dxa"/>
          </w:tcPr>
          <w:p w14:paraId="71A26096" w14:textId="77777777" w:rsidR="00B11D29" w:rsidRDefault="00B11D29" w:rsidP="00FC4549">
            <w:pPr>
              <w:cnfStyle w:val="000000000000" w:firstRow="0" w:lastRow="0" w:firstColumn="0" w:lastColumn="0" w:oddVBand="0" w:evenVBand="0" w:oddHBand="0" w:evenHBand="0" w:firstRowFirstColumn="0" w:firstRowLastColumn="0" w:lastRowFirstColumn="0" w:lastRowLastColumn="0"/>
            </w:pPr>
          </w:p>
        </w:tc>
      </w:tr>
    </w:tbl>
    <w:p w14:paraId="7000A466" w14:textId="76EBB0BB" w:rsidR="00B11D29" w:rsidRDefault="00C555B0" w:rsidP="00C555B0">
      <w:pPr>
        <w:pStyle w:val="mc1"/>
      </w:pPr>
      <w:r>
        <w:t>HÀM NHAP</w:t>
      </w:r>
    </w:p>
    <w:p w14:paraId="0BAC9563" w14:textId="612E9D83" w:rsidR="00C555B0" w:rsidRDefault="002F3CD0" w:rsidP="00C555B0">
      <w:r>
        <w:t>Phục</w:t>
      </w:r>
      <w:r w:rsidR="00C555B0">
        <w:t xml:space="preserve"> vụ người dùng nhập ngày tháng năm</w:t>
      </w:r>
    </w:p>
    <w:p w14:paraId="4C1838FE" w14:textId="74FE34D0" w:rsidR="00C555B0" w:rsidRDefault="00C555B0" w:rsidP="00C555B0">
      <w:r>
        <w:t>Hàm nhap:</w:t>
      </w:r>
    </w:p>
    <w:p w14:paraId="584F4B07" w14:textId="678241DC" w:rsidR="00C555B0" w:rsidRDefault="00C555B0" w:rsidP="00C555B0">
      <w:r>
        <w:t xml:space="preserve">Input: </w:t>
      </w:r>
      <w:r w:rsidR="007B7E90">
        <w:t>$a0 - Địa chỉ của mảng các số nguyên [YEAR, MONTH, DAY]</w:t>
      </w:r>
    </w:p>
    <w:p w14:paraId="573D17A2" w14:textId="6E1796DC" w:rsidR="00C555B0" w:rsidRDefault="00C555B0" w:rsidP="00C555B0">
      <w:r>
        <w:t>Output:</w:t>
      </w:r>
      <w:r w:rsidR="007B7E90">
        <w:t xml:space="preserve"> Không trả về kết quả, lưu ngày tháng năm vào mảng [YEAR, MONTH, DAY]</w:t>
      </w:r>
    </w:p>
    <w:p w14:paraId="4A48291A" w14:textId="1ADF086E" w:rsidR="007B7E90" w:rsidRDefault="007B7E90" w:rsidP="00C555B0">
      <w:r>
        <w:t>Body:</w:t>
      </w:r>
    </w:p>
    <w:p w14:paraId="4D5D99B8" w14:textId="2B4BBA09" w:rsidR="007B7E90" w:rsidRDefault="007B7E90" w:rsidP="007B7E90">
      <w:pPr>
        <w:pStyle w:val="ListParagraph"/>
        <w:numPr>
          <w:ilvl w:val="0"/>
          <w:numId w:val="20"/>
        </w:numPr>
      </w:pPr>
      <w:r>
        <w:t>Nhập ngày tháng năm dưới dạng chuỗi</w:t>
      </w:r>
    </w:p>
    <w:p w14:paraId="1357E244" w14:textId="6C0AB919" w:rsidR="007B7E90" w:rsidRDefault="007B7E90" w:rsidP="007B7E90">
      <w:pPr>
        <w:pStyle w:val="ListParagraph"/>
        <w:numPr>
          <w:ilvl w:val="0"/>
          <w:numId w:val="20"/>
        </w:numPr>
      </w:pPr>
      <w:r>
        <w:t>Kiểm tra tính hợp lệ của chuỗi bằng hàm check, nếu không hợp lệ yêu cầu nhập lại</w:t>
      </w:r>
    </w:p>
    <w:p w14:paraId="25697269" w14:textId="746BB47B" w:rsidR="007B7E90" w:rsidRDefault="007B7E90" w:rsidP="007B7E90">
      <w:pPr>
        <w:pStyle w:val="ListParagraph"/>
        <w:numPr>
          <w:ilvl w:val="0"/>
          <w:numId w:val="20"/>
        </w:numPr>
      </w:pPr>
      <w:r>
        <w:t>Chuyển chuỗi thành số nguyên bằng hàm convertToInt</w:t>
      </w:r>
    </w:p>
    <w:p w14:paraId="5956DD11" w14:textId="144CA0CB" w:rsidR="007B7E90" w:rsidRDefault="007B7E90" w:rsidP="007B7E90">
      <w:pPr>
        <w:pStyle w:val="ListParagraph"/>
        <w:numPr>
          <w:ilvl w:val="0"/>
          <w:numId w:val="20"/>
        </w:numPr>
      </w:pPr>
      <w:r>
        <w:t>Đưa kết quả vào mảng [YEAR, MONTH, DAY]</w:t>
      </w:r>
    </w:p>
    <w:p w14:paraId="5AC15014" w14:textId="6C30D174" w:rsidR="007B7E90" w:rsidRDefault="007B7E90" w:rsidP="007B7E90">
      <w:pPr>
        <w:pStyle w:val="mc1"/>
      </w:pPr>
      <w:r>
        <w:t>HÀM CHECK</w:t>
      </w:r>
    </w:p>
    <w:p w14:paraId="19842289" w14:textId="5B782464" w:rsidR="007B7E90" w:rsidRDefault="007B7E90" w:rsidP="007B7E90">
      <w:r>
        <w:t>Kiểm tra ngày tháng năm nhập vào dưới dạng chuỗi có hợp lệ hay không</w:t>
      </w:r>
    </w:p>
    <w:p w14:paraId="7D2DA74D" w14:textId="7671BE91" w:rsidR="007B7E90" w:rsidRDefault="007B7E90" w:rsidP="007B7E90">
      <w:r>
        <w:t>Hàm check:</w:t>
      </w:r>
    </w:p>
    <w:p w14:paraId="2B18EE11" w14:textId="0EEEFCCC" w:rsidR="007B7E90" w:rsidRDefault="007B7E90" w:rsidP="007B7E90">
      <w:r>
        <w:t>Input: Địa chỉ của mảng các chuỗi [DAY, MONTH, YEAR]</w:t>
      </w:r>
    </w:p>
    <w:p w14:paraId="0164CA52" w14:textId="607E658D" w:rsidR="007B7E90" w:rsidRDefault="007B7E90" w:rsidP="007B7E90">
      <w:r>
        <w:t>Output: $v0 – 1 nếu hợp lệ, 0 nếu không hợp lệ</w:t>
      </w:r>
    </w:p>
    <w:p w14:paraId="726BDCFB" w14:textId="17DD9B46" w:rsidR="007B7E90" w:rsidRDefault="007B7E90" w:rsidP="007B7E90">
      <w:r>
        <w:t>Body:</w:t>
      </w:r>
    </w:p>
    <w:p w14:paraId="2F096E6A" w14:textId="6B186F24" w:rsidR="007B7E90" w:rsidRDefault="007B7E90" w:rsidP="007B7E90">
      <w:pPr>
        <w:pStyle w:val="ListParagraph"/>
        <w:numPr>
          <w:ilvl w:val="0"/>
          <w:numId w:val="21"/>
        </w:numPr>
      </w:pPr>
      <w:r>
        <w:lastRenderedPageBreak/>
        <w:t>Kiểm tra từng chuỗi, nếu chuỗi không chứa toàn số thì không hợp lệ (Dùng hàm checkNumber)</w:t>
      </w:r>
    </w:p>
    <w:p w14:paraId="1BA38455" w14:textId="797DF5B0" w:rsidR="007B7E90" w:rsidRDefault="002F3CD0" w:rsidP="007B7E90">
      <w:pPr>
        <w:pStyle w:val="ListParagraph"/>
        <w:numPr>
          <w:ilvl w:val="0"/>
          <w:numId w:val="21"/>
        </w:numPr>
      </w:pPr>
      <w:r>
        <w:t>Chuyển các chuỗi thành số nguyên bằng hàm convertToInt</w:t>
      </w:r>
    </w:p>
    <w:p w14:paraId="28D7CA70" w14:textId="60049ECC" w:rsidR="002F3CD0" w:rsidRDefault="002F3CD0" w:rsidP="007B7E90">
      <w:pPr>
        <w:pStyle w:val="ListParagraph"/>
        <w:numPr>
          <w:ilvl w:val="0"/>
          <w:numId w:val="21"/>
        </w:numPr>
      </w:pPr>
      <w:r>
        <w:t>Kiểm tra tính hợp lệ của các số nguyên:</w:t>
      </w:r>
    </w:p>
    <w:p w14:paraId="2B6BC22A" w14:textId="0D39E3A3" w:rsidR="002F3CD0" w:rsidRDefault="002F3CD0" w:rsidP="002F3CD0">
      <w:pPr>
        <w:pStyle w:val="ListParagraph"/>
        <w:numPr>
          <w:ilvl w:val="1"/>
          <w:numId w:val="21"/>
        </w:numPr>
      </w:pPr>
      <w:r>
        <w:t>1 &lt;= MONTH &lt;= 12</w:t>
      </w:r>
    </w:p>
    <w:p w14:paraId="2C6D5F7F" w14:textId="7AF55610" w:rsidR="002F3CD0" w:rsidRDefault="002F3CD0" w:rsidP="002F3CD0">
      <w:pPr>
        <w:pStyle w:val="ListParagraph"/>
        <w:numPr>
          <w:ilvl w:val="1"/>
          <w:numId w:val="21"/>
        </w:numPr>
      </w:pPr>
      <w:r>
        <w:t>YEAR &gt;= 1</w:t>
      </w:r>
    </w:p>
    <w:p w14:paraId="12F99E48" w14:textId="08AB3DC5" w:rsidR="002F3CD0" w:rsidRDefault="002F3CD0" w:rsidP="002F3CD0">
      <w:pPr>
        <w:pStyle w:val="ListParagraph"/>
        <w:numPr>
          <w:ilvl w:val="1"/>
          <w:numId w:val="21"/>
        </w:numPr>
      </w:pPr>
      <w:r>
        <w:t>1 &lt;= DAY &lt;= dayInMonth(MONTH, YEAR) (Dùng hàm dayInMonth)</w:t>
      </w:r>
    </w:p>
    <w:p w14:paraId="30F3963B" w14:textId="3B5A540A" w:rsidR="002F3CD0" w:rsidRDefault="002F3CD0" w:rsidP="002F3CD0">
      <w:pPr>
        <w:pStyle w:val="mc1"/>
      </w:pPr>
      <w:r>
        <w:t>HÀM CONVERTTOINT</w:t>
      </w:r>
    </w:p>
    <w:p w14:paraId="78587A8E" w14:textId="0BF24F3E" w:rsidR="002F3CD0" w:rsidRDefault="002F3CD0" w:rsidP="002F3CD0">
      <w:r>
        <w:t>Chuyển chuỗi hợp lệ thành số nguyên (Chỉ dùng cho số nguyên không âm)</w:t>
      </w:r>
    </w:p>
    <w:p w14:paraId="545D974F" w14:textId="59E8350D" w:rsidR="002F3CD0" w:rsidRDefault="002F3CD0" w:rsidP="002F3CD0">
      <w:r>
        <w:t>Input: $a0 – Địa chỉ của chuỗi</w:t>
      </w:r>
    </w:p>
    <w:p w14:paraId="02217DEA" w14:textId="05D9B49B" w:rsidR="002F3CD0" w:rsidRDefault="002F3CD0" w:rsidP="002F3CD0">
      <w:r>
        <w:t>Output: $v0 – Dạng số nguyên của chuỗi</w:t>
      </w:r>
    </w:p>
    <w:p w14:paraId="69D6A216" w14:textId="465635A2" w:rsidR="002F3CD0" w:rsidRDefault="002F3CD0" w:rsidP="002F3CD0">
      <w:r>
        <w:t>Body:</w:t>
      </w:r>
    </w:p>
    <w:p w14:paraId="1D986DA4" w14:textId="7BB2EA64" w:rsidR="00636D82" w:rsidRDefault="00636D82" w:rsidP="002F3CD0">
      <w:pPr>
        <w:pStyle w:val="ListParagraph"/>
        <w:numPr>
          <w:ilvl w:val="0"/>
          <w:numId w:val="22"/>
        </w:numPr>
      </w:pPr>
      <w:r>
        <w:t>Cho kết quả ban đầu bằng 0</w:t>
      </w:r>
    </w:p>
    <w:p w14:paraId="6A151868" w14:textId="7B2AC47F" w:rsidR="002F3CD0" w:rsidRDefault="002F3CD0" w:rsidP="002F3CD0">
      <w:pPr>
        <w:pStyle w:val="ListParagraph"/>
        <w:numPr>
          <w:ilvl w:val="0"/>
          <w:numId w:val="22"/>
        </w:numPr>
      </w:pPr>
      <w:r>
        <w:t>Đọc từng ký tự c trong chuỗi từ trái sang phải</w:t>
      </w:r>
    </w:p>
    <w:p w14:paraId="61087FD4" w14:textId="5187E87E" w:rsidR="002F3CD0" w:rsidRDefault="002F3CD0" w:rsidP="00636D82">
      <w:pPr>
        <w:pStyle w:val="ListParagraph"/>
        <w:numPr>
          <w:ilvl w:val="1"/>
          <w:numId w:val="22"/>
        </w:numPr>
      </w:pPr>
      <w:r>
        <w:t>Chuyển ký tự c thành số nguyên</w:t>
      </w:r>
      <w:r w:rsidR="00636D82">
        <w:t xml:space="preserve"> x</w:t>
      </w:r>
    </w:p>
    <w:p w14:paraId="35398832" w14:textId="1A63C7DC" w:rsidR="002F3CD0" w:rsidRDefault="00636D82" w:rsidP="00636D82">
      <w:pPr>
        <w:pStyle w:val="ListParagraph"/>
        <w:numPr>
          <w:ilvl w:val="1"/>
          <w:numId w:val="22"/>
        </w:numPr>
      </w:pPr>
      <w:r>
        <w:t>Nhân kết quả với 10 rồi cộng với x</w:t>
      </w:r>
    </w:p>
    <w:p w14:paraId="6717E2C7" w14:textId="00F6F50E" w:rsidR="00636D82" w:rsidRDefault="00636D82" w:rsidP="002F3CD0">
      <w:pPr>
        <w:pStyle w:val="ListParagraph"/>
        <w:numPr>
          <w:ilvl w:val="0"/>
          <w:numId w:val="22"/>
        </w:numPr>
      </w:pPr>
      <w:r>
        <w:t>Trả về kết quả thông qua $v0</w:t>
      </w:r>
    </w:p>
    <w:p w14:paraId="1D23BB0F" w14:textId="261D7C3E" w:rsidR="00636D82" w:rsidRDefault="00636D82" w:rsidP="00636D82">
      <w:pPr>
        <w:pStyle w:val="mc1"/>
      </w:pPr>
      <w:r>
        <w:t>HÀM CHECKNUMBER</w:t>
      </w:r>
    </w:p>
    <w:p w14:paraId="14A942D8" w14:textId="18840B47" w:rsidR="00636D82" w:rsidRDefault="00636D82" w:rsidP="00636D82">
      <w:r>
        <w:t>Kiểm tra chuỗi có chứa toàn số hay không</w:t>
      </w:r>
    </w:p>
    <w:p w14:paraId="3C761157" w14:textId="279EDE27" w:rsidR="00636D82" w:rsidRDefault="00636D82" w:rsidP="00636D82">
      <w:r>
        <w:t>Input: $a0 – Địa chỉ của chuỗi</w:t>
      </w:r>
    </w:p>
    <w:p w14:paraId="74A98D4E" w14:textId="28DE2227" w:rsidR="00636D82" w:rsidRDefault="00636D82" w:rsidP="00636D82">
      <w:r>
        <w:t>Output: $v0 – 1 nếu chuỗi chứa toàn số, ngược lại 0</w:t>
      </w:r>
    </w:p>
    <w:p w14:paraId="0EB09F5B" w14:textId="28E94FDE" w:rsidR="00636D82" w:rsidRDefault="00636D82" w:rsidP="00636D82">
      <w:r>
        <w:t>Body:</w:t>
      </w:r>
    </w:p>
    <w:p w14:paraId="6CD0FF91" w14:textId="3779A2F5" w:rsidR="00636D82" w:rsidRDefault="00636D82" w:rsidP="00636D82">
      <w:pPr>
        <w:pStyle w:val="ListParagraph"/>
        <w:numPr>
          <w:ilvl w:val="0"/>
          <w:numId w:val="23"/>
        </w:numPr>
      </w:pPr>
      <w:r>
        <w:t>Đọc từng ký tự c trong chuỗi từ trái sang phải</w:t>
      </w:r>
    </w:p>
    <w:p w14:paraId="04C5E89E" w14:textId="20FBFB12" w:rsidR="00636D82" w:rsidRDefault="00636D82" w:rsidP="00636D82">
      <w:pPr>
        <w:pStyle w:val="ListParagraph"/>
        <w:numPr>
          <w:ilvl w:val="1"/>
          <w:numId w:val="23"/>
        </w:numPr>
      </w:pPr>
      <w:r>
        <w:t>Nếu c &gt; ‘9’ hoặc c &lt; ‘0’, ngừng và trả về $v0 = 0</w:t>
      </w:r>
    </w:p>
    <w:p w14:paraId="4ACFCD18" w14:textId="4EE9D0D5" w:rsidR="00636D82" w:rsidRPr="00636D82" w:rsidRDefault="00636D82" w:rsidP="00636D82">
      <w:pPr>
        <w:pStyle w:val="ListParagraph"/>
        <w:numPr>
          <w:ilvl w:val="0"/>
          <w:numId w:val="23"/>
        </w:numPr>
      </w:pPr>
      <w:r>
        <w:t>Nếu hết chuỗi mà chưa trả về, tức là chuỗi chỉ chứa toàn số, trả về $v0 = 1</w:t>
      </w:r>
    </w:p>
    <w:p w14:paraId="0F7F6A4B" w14:textId="12F04926" w:rsidR="00636D82" w:rsidRDefault="00636D82" w:rsidP="00636D82">
      <w:pPr>
        <w:pStyle w:val="mc1"/>
      </w:pPr>
      <w:r>
        <w:t>HÀM DAYINMONTH</w:t>
      </w:r>
    </w:p>
    <w:p w14:paraId="7AFD6673" w14:textId="2EB1F0B2" w:rsidR="00636D82" w:rsidRDefault="00636D82" w:rsidP="00636D82">
      <w:r>
        <w:t>Xuất ra số ngày trong 1 tháng trong năm</w:t>
      </w:r>
    </w:p>
    <w:p w14:paraId="66503945" w14:textId="5CA3673B" w:rsidR="00636D82" w:rsidRDefault="00636D82" w:rsidP="00636D82">
      <w:r>
        <w:t>Input: $a0 – Tháng số nguyên, $a1 – Năm số nguyên</w:t>
      </w:r>
    </w:p>
    <w:p w14:paraId="0B80860D" w14:textId="7402410E" w:rsidR="00636D82" w:rsidRDefault="00636D82" w:rsidP="00636D82">
      <w:r>
        <w:t>Output: $v0 – Số ngày trong tháng / năm</w:t>
      </w:r>
    </w:p>
    <w:p w14:paraId="1586BE75" w14:textId="185F650F" w:rsidR="00636D82" w:rsidRDefault="00636D82" w:rsidP="00636D82">
      <w:r>
        <w:lastRenderedPageBreak/>
        <w:t>Body:</w:t>
      </w:r>
    </w:p>
    <w:p w14:paraId="6D455875" w14:textId="6BD76445" w:rsidR="00636D82" w:rsidRDefault="00636D82" w:rsidP="00636D82">
      <w:pPr>
        <w:pStyle w:val="ListParagraph"/>
        <w:numPr>
          <w:ilvl w:val="0"/>
          <w:numId w:val="24"/>
        </w:numPr>
      </w:pPr>
      <w:r>
        <w:t>Nếu tháng 1, 3, 5, 7, 8, 10, 12 -------- $v0 = 31</w:t>
      </w:r>
    </w:p>
    <w:p w14:paraId="6EEF4282" w14:textId="36BAD4CC" w:rsidR="00636D82" w:rsidRDefault="00636D82" w:rsidP="00636D82">
      <w:pPr>
        <w:pStyle w:val="ListParagraph"/>
        <w:numPr>
          <w:ilvl w:val="0"/>
          <w:numId w:val="24"/>
        </w:numPr>
      </w:pPr>
      <w:r>
        <w:t>Nếu tháng 4, 6, 9, 11 ------------------ $v0 = 30</w:t>
      </w:r>
    </w:p>
    <w:p w14:paraId="76FBD8D8" w14:textId="007D7E66" w:rsidR="00636D82" w:rsidRDefault="00636D82" w:rsidP="00636D82">
      <w:pPr>
        <w:pStyle w:val="ListParagraph"/>
        <w:numPr>
          <w:ilvl w:val="0"/>
          <w:numId w:val="24"/>
        </w:numPr>
      </w:pPr>
      <w:r>
        <w:t>Nếu tháng 2:</w:t>
      </w:r>
    </w:p>
    <w:p w14:paraId="3882798A" w14:textId="27A05D4E" w:rsidR="00636D82" w:rsidRDefault="00636D82" w:rsidP="00636D82">
      <w:pPr>
        <w:pStyle w:val="ListParagraph"/>
        <w:numPr>
          <w:ilvl w:val="1"/>
          <w:numId w:val="24"/>
        </w:numPr>
      </w:pPr>
      <w:r>
        <w:t>Nếu năm nhuận --------------- $v0 = 29</w:t>
      </w:r>
    </w:p>
    <w:p w14:paraId="6966CBAB" w14:textId="6B39C404" w:rsidR="00636D82" w:rsidRPr="00636D82" w:rsidRDefault="00636D82" w:rsidP="00636D82">
      <w:pPr>
        <w:pStyle w:val="ListParagraph"/>
        <w:numPr>
          <w:ilvl w:val="1"/>
          <w:numId w:val="24"/>
        </w:numPr>
      </w:pPr>
      <w:r>
        <w:t>Nếu năm không nhuận ------- $v0 = 28</w:t>
      </w:r>
      <w:bookmarkStart w:id="1" w:name="_GoBack"/>
      <w:bookmarkEnd w:id="1"/>
    </w:p>
    <w:p w14:paraId="0D545256" w14:textId="35650DAC" w:rsidR="002B0565" w:rsidRDefault="00B11D29" w:rsidP="00B11D29">
      <w:pPr>
        <w:pStyle w:val="mc1"/>
      </w:pPr>
      <w:bookmarkStart w:id="2" w:name="_Toc511384577"/>
      <w:r>
        <w:t>HÀM MAIN</w:t>
      </w:r>
      <w:bookmarkEnd w:id="2"/>
    </w:p>
    <w:p w14:paraId="00CA4F10" w14:textId="10B57423" w:rsidR="00B11D29" w:rsidRDefault="007726FE" w:rsidP="00B11D29">
      <w:r>
        <w:t>Hàm main có nhiệm vụ thông báo và cho phép người dùng thực hiện các thao tác với dữ liệu vừa nhập (đã được thực hiện khi gọi hàm nhap).</w:t>
      </w:r>
    </w:p>
    <w:p w14:paraId="1C3529C0" w14:textId="2AD0011C" w:rsidR="007726FE" w:rsidRDefault="001746A0" w:rsidP="00B11D29">
      <w:r>
        <w:t>Hàm main in ra thông báo:</w:t>
      </w:r>
    </w:p>
    <w:p w14:paraId="1BD886DD" w14:textId="78521B72" w:rsidR="001746A0" w:rsidRDefault="001746A0" w:rsidP="001746A0">
      <w:pPr>
        <w:pStyle w:val="ListParagraph"/>
      </w:pPr>
      <w:r>
        <w:t>----------Bạn hãy chọn 1 trong các thao tác dưới đây -----------</w:t>
      </w:r>
    </w:p>
    <w:p w14:paraId="5CBA7BA3" w14:textId="77777777" w:rsidR="001746A0" w:rsidRDefault="001746A0" w:rsidP="001746A0">
      <w:pPr>
        <w:pStyle w:val="ListParagraph"/>
      </w:pPr>
      <w:r>
        <w:t>1. Xuất chuỗi TIME theo định dạng DD/MM/YYYY</w:t>
      </w:r>
    </w:p>
    <w:p w14:paraId="7926149F" w14:textId="77777777" w:rsidR="001746A0" w:rsidRDefault="001746A0" w:rsidP="001746A0">
      <w:pPr>
        <w:pStyle w:val="ListParagraph"/>
      </w:pPr>
      <w:r>
        <w:t>2. Chuyển đổi chuỗi TIME thành một trong các định dạng</w:t>
      </w:r>
    </w:p>
    <w:p w14:paraId="44F213FE" w14:textId="77777777" w:rsidR="001746A0" w:rsidRDefault="001746A0" w:rsidP="001746A0">
      <w:pPr>
        <w:pStyle w:val="ListParagraph"/>
      </w:pPr>
      <w:r>
        <w:t>sau:</w:t>
      </w:r>
    </w:p>
    <w:p w14:paraId="15F5D769" w14:textId="77777777" w:rsidR="001746A0" w:rsidRDefault="001746A0" w:rsidP="001746A0">
      <w:pPr>
        <w:pStyle w:val="ListParagraph"/>
      </w:pPr>
      <w:r>
        <w:t>A. MM/DD/YYYY</w:t>
      </w:r>
    </w:p>
    <w:p w14:paraId="13558C59" w14:textId="77777777" w:rsidR="001746A0" w:rsidRDefault="001746A0" w:rsidP="001746A0">
      <w:pPr>
        <w:pStyle w:val="ListParagraph"/>
      </w:pPr>
      <w:r>
        <w:t>B. Month DD, YYYY</w:t>
      </w:r>
    </w:p>
    <w:p w14:paraId="53F5E475" w14:textId="77777777" w:rsidR="001746A0" w:rsidRDefault="001746A0" w:rsidP="001746A0">
      <w:pPr>
        <w:pStyle w:val="ListParagraph"/>
      </w:pPr>
      <w:r>
        <w:t>C. DD Month, YYYY</w:t>
      </w:r>
    </w:p>
    <w:p w14:paraId="1B4A4A34" w14:textId="77777777" w:rsidR="001746A0" w:rsidRDefault="001746A0" w:rsidP="001746A0">
      <w:pPr>
        <w:pStyle w:val="ListParagraph"/>
      </w:pPr>
      <w:r>
        <w:t>3. Cho biết ngày vừa nhập là ngày thứ mấy trong tuần:</w:t>
      </w:r>
    </w:p>
    <w:p w14:paraId="0C0D5D5F" w14:textId="77777777" w:rsidR="001746A0" w:rsidRDefault="001746A0" w:rsidP="001746A0">
      <w:pPr>
        <w:pStyle w:val="ListParagraph"/>
      </w:pPr>
      <w:r>
        <w:t>4. Kiểm tra năm trong chuỗi TIME có phải là năm nhuận</w:t>
      </w:r>
    </w:p>
    <w:p w14:paraId="77C3CCFD" w14:textId="77777777" w:rsidR="001746A0" w:rsidRDefault="001746A0" w:rsidP="001746A0">
      <w:pPr>
        <w:pStyle w:val="ListParagraph"/>
      </w:pPr>
      <w:r>
        <w:t>không</w:t>
      </w:r>
    </w:p>
    <w:p w14:paraId="2D9C110E" w14:textId="77777777" w:rsidR="001746A0" w:rsidRDefault="001746A0" w:rsidP="001746A0">
      <w:pPr>
        <w:pStyle w:val="ListParagraph"/>
      </w:pPr>
      <w:r>
        <w:t>5. Cho biết khoảng thời gian giữa chuỗi TIME_1 và TIME_2</w:t>
      </w:r>
    </w:p>
    <w:p w14:paraId="57470566" w14:textId="77777777" w:rsidR="001746A0" w:rsidRDefault="001746A0" w:rsidP="001746A0">
      <w:pPr>
        <w:pStyle w:val="ListParagraph"/>
      </w:pPr>
      <w:r>
        <w:t>6. Cho biết 2 năm nhuận gần nhất với năm trong chuỗi</w:t>
      </w:r>
    </w:p>
    <w:p w14:paraId="08C75E4D" w14:textId="7677895E" w:rsidR="001746A0" w:rsidRDefault="001746A0" w:rsidP="001746A0">
      <w:pPr>
        <w:pStyle w:val="ListParagraph"/>
        <w:tabs>
          <w:tab w:val="left" w:pos="3345"/>
        </w:tabs>
      </w:pPr>
      <w:r>
        <w:t xml:space="preserve">time </w:t>
      </w:r>
      <w:r>
        <w:tab/>
      </w:r>
    </w:p>
    <w:p w14:paraId="62DDD342" w14:textId="69C7EC31" w:rsidR="001746A0" w:rsidRDefault="001746A0" w:rsidP="001746A0">
      <w:pPr>
        <w:tabs>
          <w:tab w:val="left" w:pos="3345"/>
        </w:tabs>
      </w:pPr>
      <w:r>
        <w:t xml:space="preserve">Nếu người dùng </w:t>
      </w:r>
      <w:r w:rsidR="006F0CDE">
        <w:t>chọn ngoài những thao tác trên (nếu như chọn thao tác số 2 thì hiện ra phần chọn lại các chữ cái khi nào hợp lệ thì thôi) thì hiện ra các thông báo cho tới khi người dùng nhập thao tác lợp lệ.</w:t>
      </w:r>
    </w:p>
    <w:p w14:paraId="35BD1042" w14:textId="282B521B" w:rsidR="006F0CDE" w:rsidRDefault="00EE4B8C" w:rsidP="001746A0">
      <w:pPr>
        <w:tabs>
          <w:tab w:val="left" w:pos="3345"/>
        </w:tabs>
      </w:pPr>
      <w:r>
        <w:t>Khi người dùng nhập hợp lệ thì gọi các hàm thực hiện, truyền tham số vào các hàm. Sau khi thoát khỏi hàm, in kết quả theo yêu cầu rồi thoát chương trình.</w:t>
      </w:r>
    </w:p>
    <w:p w14:paraId="27D2433C" w14:textId="20F993ED" w:rsidR="00B11D29" w:rsidRDefault="00B11D29" w:rsidP="00B11D29">
      <w:pPr>
        <w:pStyle w:val="mc1"/>
      </w:pPr>
      <w:bookmarkStart w:id="3" w:name="_Toc511384578"/>
      <w:r>
        <w:t>HÀM DAY</w:t>
      </w:r>
      <w:bookmarkEnd w:id="3"/>
    </w:p>
    <w:p w14:paraId="21ACB4D4" w14:textId="0289FBDA" w:rsidR="00EE4B8C" w:rsidRDefault="00EE4B8C" w:rsidP="00EE4B8C">
      <w:r>
        <w:t>Ta đưa các thanh ghi sử dụng trong hàm vào hàng đợi (stack).</w:t>
      </w:r>
    </w:p>
    <w:p w14:paraId="186DEE74" w14:textId="16F885D4" w:rsidR="00401A98" w:rsidRDefault="00401A98" w:rsidP="00EE4B8C">
      <w:r>
        <w:t>Ta đọc từng byte một từ thanh ghi $a0 vào $t1 với vòng lặp 2 lần để lấy 2 kí tự đầu tiên trong chuỗi time (được lưu trong thanh ghi $a0). Rồi chuyển thành số ngay trong vòng lặp, thanh ghi $t3 chịu tránh nhiệm lưu kết quả.</w:t>
      </w:r>
    </w:p>
    <w:p w14:paraId="34C6D474" w14:textId="5DAE5FE1" w:rsidR="00EE4B8C" w:rsidRDefault="00EE4B8C" w:rsidP="00EE4B8C">
      <w:r>
        <w:t>Kết quả trả về được lưu trong thanh ghi $v0.</w:t>
      </w:r>
    </w:p>
    <w:p w14:paraId="689488B5" w14:textId="064F0DC3" w:rsidR="00EE4B8C" w:rsidRPr="00EE4B8C" w:rsidRDefault="00EE4B8C" w:rsidP="00EE4B8C">
      <w:r>
        <w:lastRenderedPageBreak/>
        <w:t>Trước khi thoát khỏi hàm thì trả lại giá trị ban đầu cho các thanh ghi.</w:t>
      </w:r>
    </w:p>
    <w:p w14:paraId="35F7878F" w14:textId="23A600ED" w:rsidR="00B11D29" w:rsidRDefault="00B11D29" w:rsidP="00B11D29">
      <w:pPr>
        <w:pStyle w:val="mc1"/>
      </w:pPr>
      <w:bookmarkStart w:id="4" w:name="_Toc511384579"/>
      <w:r>
        <w:t>HÀM MONTH</w:t>
      </w:r>
      <w:bookmarkEnd w:id="4"/>
    </w:p>
    <w:p w14:paraId="32AA8B99" w14:textId="42F8F0F1" w:rsidR="00EE4B8C" w:rsidRDefault="00EE4B8C" w:rsidP="00EE4B8C">
      <w:r>
        <w:t>Ta đưa các thanh ghi sử dụng trong hàm vào hàng đợi (stack).</w:t>
      </w:r>
    </w:p>
    <w:p w14:paraId="634012EF" w14:textId="3AA240F0" w:rsidR="00FC4549" w:rsidRDefault="00FC4549" w:rsidP="00EE4B8C">
      <w:r>
        <w:t>Ta đọc từng byte một từ thanh ghi $a0 vào $t1 với vòng lặp 2 lần để lấy 2 kí tự (thứ 3 và thứ 4) trong chuỗi time (được lưu trong thanh ghi $a0). Rồi chuyển thành số ngay trong vòng lặp, thanh ghi $t3 chịu tránh nhiệm lưu kết quả.</w:t>
      </w:r>
    </w:p>
    <w:p w14:paraId="53BA2E12" w14:textId="77777777" w:rsidR="00EE4B8C" w:rsidRDefault="00EE4B8C" w:rsidP="00EE4B8C">
      <w:r>
        <w:t>Kết quả trả về được lưu trong thanh ghi $v0.</w:t>
      </w:r>
    </w:p>
    <w:p w14:paraId="327E4F07" w14:textId="40432535" w:rsidR="00EE4B8C" w:rsidRPr="00EE4B8C" w:rsidRDefault="00EE4B8C" w:rsidP="00EE4B8C">
      <w:r>
        <w:t>Trước khi thoát khỏi hàm thì trả lại giá trị ban đầu cho các thanh ghi.</w:t>
      </w:r>
    </w:p>
    <w:p w14:paraId="232742F8" w14:textId="743F81DE" w:rsidR="00B11D29" w:rsidRDefault="00B11D29" w:rsidP="00B11D29">
      <w:pPr>
        <w:pStyle w:val="mc1"/>
      </w:pPr>
      <w:bookmarkStart w:id="5" w:name="_Toc511384580"/>
      <w:r>
        <w:t>HÀM YEAR</w:t>
      </w:r>
      <w:bookmarkEnd w:id="5"/>
    </w:p>
    <w:p w14:paraId="3F8101B4" w14:textId="4B7D01D9" w:rsidR="00401A98" w:rsidRDefault="00401A98" w:rsidP="00401A98">
      <w:r>
        <w:t>Ta đưa các thanh ghi sử dụng trong hàm vào hàng đợi (stack).</w:t>
      </w:r>
    </w:p>
    <w:p w14:paraId="15BCB395" w14:textId="71FC8F68" w:rsidR="00FC4549" w:rsidRDefault="00FC4549" w:rsidP="00401A98">
      <w:r>
        <w:t>Ta đọc từng byte một từ thanh ghi $a0 vào $t1 với vòng lặp 4 lần để lấy 4 kí tự (thứ 6, thứ 7, thứ 8 và thứ 9) trong chuỗi time (được lưu trong thanh ghi $a0). Rồi chuyển thành số ngay trong vòng lặp, thanh ghi $t3 chịu tránh nhiệm lưu kết quả.</w:t>
      </w:r>
    </w:p>
    <w:p w14:paraId="532B2178" w14:textId="77777777" w:rsidR="00401A98" w:rsidRDefault="00401A98" w:rsidP="00401A98">
      <w:r>
        <w:t>Kết quả trả về được lưu trong thanh ghi $v0.</w:t>
      </w:r>
    </w:p>
    <w:p w14:paraId="43661D5B" w14:textId="4C2E7DBD" w:rsidR="00401A98" w:rsidRPr="00401A98" w:rsidRDefault="00401A98" w:rsidP="00401A98">
      <w:r>
        <w:t>Trước khi thoát khỏi hàm thì trả lại giá trị ban đầu cho các thanh ghi.</w:t>
      </w:r>
    </w:p>
    <w:p w14:paraId="3A2CBC0F" w14:textId="2E9A8CCF" w:rsidR="00B11D29" w:rsidRDefault="00B11D29" w:rsidP="00B11D29">
      <w:pPr>
        <w:pStyle w:val="mc1"/>
      </w:pPr>
      <w:bookmarkStart w:id="6" w:name="_Toc511384581"/>
      <w:r>
        <w:t>HÀM GETTIME</w:t>
      </w:r>
      <w:bookmarkEnd w:id="6"/>
    </w:p>
    <w:p w14:paraId="4451DE69" w14:textId="6A1981A1" w:rsidR="0060577E" w:rsidRDefault="00401A98" w:rsidP="00401A98">
      <w:r>
        <w:t>Ta đưa các thanh ghi sử dụng trong hàm vào hàng đợi (stack).</w:t>
      </w:r>
    </w:p>
    <w:p w14:paraId="6F8EF78B" w14:textId="4E89BD15" w:rsidR="0060577E" w:rsidRDefault="0060577E" w:rsidP="00401A98">
      <w:r>
        <w:t>Time1 được lưu trong thanh ghi $a0, time2 được lưu trong thanh ghi $a1.</w:t>
      </w:r>
    </w:p>
    <w:p w14:paraId="15279FEE" w14:textId="61A5272D" w:rsidR="0064168A" w:rsidRDefault="0064168A" w:rsidP="00401A98">
      <w:r>
        <w:t>Quá trình xử lý.</w:t>
      </w:r>
    </w:p>
    <w:p w14:paraId="6AF9B7B4" w14:textId="28104AD8" w:rsidR="0060577E" w:rsidRDefault="0060577E" w:rsidP="00401A98">
      <w:r>
        <w:t xml:space="preserve">Đầu tiên ta tính hiệu 2 năm (lấy năm trong $a0 trừ đi năm $a1, bằng cách dùng hàm Year cho từng thanh ghi). </w:t>
      </w:r>
      <w:r w:rsidR="0064168A">
        <w:t>Có 3 trường hợp:</w:t>
      </w:r>
    </w:p>
    <w:p w14:paraId="1413FB37" w14:textId="1424503A" w:rsidR="0064168A" w:rsidRDefault="0064168A" w:rsidP="0064168A">
      <w:pPr>
        <w:pStyle w:val="ListParagraph"/>
        <w:numPr>
          <w:ilvl w:val="0"/>
          <w:numId w:val="16"/>
        </w:numPr>
      </w:pPr>
      <w:r>
        <w:t>Hiệu bằng 0 thì kết thúc xử lý.</w:t>
      </w:r>
    </w:p>
    <w:p w14:paraId="50268481" w14:textId="3534885D" w:rsidR="0064168A" w:rsidRDefault="0064168A" w:rsidP="0064168A">
      <w:pPr>
        <w:pStyle w:val="ListParagraph"/>
        <w:numPr>
          <w:ilvl w:val="0"/>
          <w:numId w:val="16"/>
        </w:numPr>
      </w:pPr>
      <w:r>
        <w:t>Hiệu nhỏ hơn 0 thì tráo giá trị ở 2 thanh ghi $a0, $a1. Xét tới tháng.</w:t>
      </w:r>
    </w:p>
    <w:p w14:paraId="3B602902" w14:textId="7502B8EB" w:rsidR="0064168A" w:rsidRDefault="0064168A" w:rsidP="0064168A">
      <w:pPr>
        <w:pStyle w:val="ListParagraph"/>
        <w:numPr>
          <w:ilvl w:val="0"/>
          <w:numId w:val="16"/>
        </w:numPr>
      </w:pPr>
      <w:r>
        <w:t>Hiệu lớn 0 thì xét tới tháng.</w:t>
      </w:r>
    </w:p>
    <w:p w14:paraId="047D0C81" w14:textId="60C1B360" w:rsidR="0064168A" w:rsidRDefault="0060219B" w:rsidP="0064168A">
      <w:r>
        <w:t xml:space="preserve">Ta lấy </w:t>
      </w:r>
      <w:r w:rsidR="00E90E84">
        <w:t>hiếu tháng ở $a0 với $a1. Chia thành 3 trường hợp:</w:t>
      </w:r>
    </w:p>
    <w:p w14:paraId="020B424B" w14:textId="00A6FF3C" w:rsidR="00E90E84" w:rsidRDefault="00E90E84" w:rsidP="00E90E84">
      <w:pPr>
        <w:pStyle w:val="ListParagraph"/>
        <w:numPr>
          <w:ilvl w:val="0"/>
          <w:numId w:val="18"/>
        </w:numPr>
      </w:pPr>
      <w:r>
        <w:t>Nếu hiệu bằng 0 thì xét tới ngày.</w:t>
      </w:r>
    </w:p>
    <w:p w14:paraId="219A5AB8" w14:textId="6416139E" w:rsidR="00E90E84" w:rsidRDefault="00E90E84" w:rsidP="00E90E84">
      <w:pPr>
        <w:pStyle w:val="ListParagraph"/>
        <w:numPr>
          <w:ilvl w:val="0"/>
          <w:numId w:val="18"/>
        </w:numPr>
      </w:pPr>
      <w:r>
        <w:t>Nếu hiệu nhỏ hơn 0 thì lấy kết quả tạm giảm 1 rồi kết thúc xử lý.</w:t>
      </w:r>
    </w:p>
    <w:p w14:paraId="51416065" w14:textId="3DFB7342" w:rsidR="00E90E84" w:rsidRDefault="00E90E84" w:rsidP="00E90E84">
      <w:pPr>
        <w:pStyle w:val="ListParagraph"/>
        <w:numPr>
          <w:ilvl w:val="0"/>
          <w:numId w:val="18"/>
        </w:numPr>
      </w:pPr>
      <w:r>
        <w:t>Nếu hiệu lớn 0 thì kết thúc xử lý.</w:t>
      </w:r>
    </w:p>
    <w:p w14:paraId="7281832A" w14:textId="75AE7507" w:rsidR="00E90E84" w:rsidRDefault="00E90E84" w:rsidP="00E90E84">
      <w:r>
        <w:lastRenderedPageBreak/>
        <w:t>Ta lấy hiệu ngày ở $a0 với $a1. Chi thành 2 trường hợp:</w:t>
      </w:r>
    </w:p>
    <w:p w14:paraId="40CC9457" w14:textId="6165F03C" w:rsidR="00E90E84" w:rsidRDefault="00E90E84" w:rsidP="00E90E84">
      <w:pPr>
        <w:pStyle w:val="ListParagraph"/>
        <w:numPr>
          <w:ilvl w:val="0"/>
          <w:numId w:val="19"/>
        </w:numPr>
      </w:pPr>
      <w:r>
        <w:t>Nếu hiệu lớn hơn hoặc bằng 0 thì kết thúc xử lý.</w:t>
      </w:r>
    </w:p>
    <w:p w14:paraId="1EBE05D7" w14:textId="3A7F29FD" w:rsidR="00E90E84" w:rsidRPr="00E90E84" w:rsidRDefault="00E90E84" w:rsidP="00E90E84">
      <w:pPr>
        <w:pStyle w:val="ListParagraph"/>
        <w:numPr>
          <w:ilvl w:val="0"/>
          <w:numId w:val="19"/>
        </w:numPr>
      </w:pPr>
      <w:r>
        <w:t>Nếu hiệu nhỏ hơn 0 thì kết quả giảm 1 rồi kết thúc xử lý.</w:t>
      </w:r>
    </w:p>
    <w:p w14:paraId="3DE9CFA8" w14:textId="66766AC3" w:rsidR="00401A98" w:rsidRDefault="0064168A" w:rsidP="00401A98">
      <w:r>
        <w:t>Hoàn thành xử lý, k</w:t>
      </w:r>
      <w:r w:rsidR="00401A98">
        <w:t>ết quả trả về được lưu trong thanh ghi $v0.</w:t>
      </w:r>
    </w:p>
    <w:p w14:paraId="7A18B02C" w14:textId="45327540" w:rsidR="00401A98" w:rsidRPr="00401A98" w:rsidRDefault="00401A98" w:rsidP="00401A98">
      <w:r>
        <w:t>Trước khi thoát khỏi hàm thì trả lại giá trị ban đầu cho các thanh ghi.</w:t>
      </w:r>
    </w:p>
    <w:p w14:paraId="6AB9F9C4" w14:textId="3BC8E008" w:rsidR="00B11D29" w:rsidRDefault="00B11D29" w:rsidP="00B11D29">
      <w:pPr>
        <w:pStyle w:val="mc1"/>
      </w:pPr>
      <w:bookmarkStart w:id="7" w:name="_Toc511384582"/>
      <w:r>
        <w:t>HÀM WEEKDAY</w:t>
      </w:r>
      <w:bookmarkEnd w:id="7"/>
    </w:p>
    <w:p w14:paraId="6334EC48" w14:textId="01168577" w:rsidR="00401A98" w:rsidRDefault="00401A98" w:rsidP="00401A98">
      <w:r>
        <w:t>Ta đưa các thanh ghi sử dụng trong hàm vào hàng đợi (stack).</w:t>
      </w:r>
    </w:p>
    <w:p w14:paraId="665ED7C6" w14:textId="1A949453" w:rsidR="00774D5A" w:rsidRDefault="00774D5A" w:rsidP="00401A98">
      <w:r>
        <w:t>Ta sử dụng các hàm Day, Month, Year để lấy ngày, tháng, năm từ trong biểu diễn chuỗi time được lưu trong thanh ghi $a0.</w:t>
      </w:r>
    </w:p>
    <w:p w14:paraId="510AE707" w14:textId="40094D54" w:rsidR="00774D5A" w:rsidRDefault="00774D5A" w:rsidP="00401A98">
      <w:r>
        <w:t xml:space="preserve">Rồi áp dụng công thức: </w:t>
      </w:r>
    </w:p>
    <w:p w14:paraId="55CF5EE3" w14:textId="395D88F4" w:rsidR="000D537D" w:rsidRPr="00FB2CCD" w:rsidRDefault="00FB2CCD" w:rsidP="00CC13C2">
      <w:pPr>
        <w:rPr>
          <w:rFonts w:eastAsiaTheme="minorEastAsia"/>
        </w:rPr>
      </w:pPr>
      <m:oMathPara>
        <m:oMath>
          <m:r>
            <w:rPr>
              <w:rFonts w:ascii="Cambria Math" w:hAnsi="Cambria Math"/>
            </w:rPr>
            <m:t>d+m+y+</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4</m:t>
                  </m:r>
                </m:den>
              </m:f>
            </m:e>
          </m:d>
          <m:r>
            <w:rPr>
              <w:rFonts w:ascii="Cambria Math" w:hAnsi="Cambria Math"/>
            </w:rPr>
            <m:t>+c mod 7</m:t>
          </m:r>
        </m:oMath>
      </m:oMathPara>
    </w:p>
    <w:p w14:paraId="545BD267" w14:textId="5ED0348E" w:rsidR="00FB2CCD" w:rsidRDefault="00FB2CCD" w:rsidP="00FB2CCD">
      <w:pPr>
        <w:pStyle w:val="ListParagraph"/>
      </w:pPr>
      <w:r>
        <w:t>Với:</w:t>
      </w:r>
    </w:p>
    <w:p w14:paraId="3D968B61" w14:textId="77777777" w:rsidR="00CC13C2" w:rsidRDefault="00CC13C2" w:rsidP="00FB2CCD">
      <w:pPr>
        <w:pStyle w:val="ListParagraph"/>
      </w:pPr>
      <w:r>
        <w:t>d: ngày</w:t>
      </w:r>
    </w:p>
    <w:p w14:paraId="536DD7E3" w14:textId="77777777" w:rsidR="00CC13C2" w:rsidRDefault="00CC13C2" w:rsidP="00FB2CCD">
      <w:pPr>
        <w:pStyle w:val="ListParagraph"/>
      </w:pPr>
      <w:r>
        <w:t>m: tháng tương ứng trong bảng Month</w:t>
      </w:r>
    </w:p>
    <w:p w14:paraId="37FFFC87" w14:textId="77777777" w:rsidR="00CC13C2" w:rsidRDefault="00CC13C2" w:rsidP="00FB2CCD">
      <w:pPr>
        <w:pStyle w:val="ListParagraph"/>
      </w:pPr>
      <w:r>
        <w:t>y: 2 số cuối của năm</w:t>
      </w:r>
    </w:p>
    <w:p w14:paraId="092F1BBF" w14:textId="2DD73860" w:rsidR="00FB2CCD" w:rsidRDefault="00CC13C2" w:rsidP="00FB2CCD">
      <w:pPr>
        <w:pStyle w:val="ListParagraph"/>
      </w:pPr>
      <w:r>
        <w:t>c: thế kỷ</w:t>
      </w:r>
    </w:p>
    <w:p w14:paraId="3FE874AB" w14:textId="31904D2D" w:rsidR="00CC13C2" w:rsidRDefault="00CC13C2" w:rsidP="00CC13C2">
      <w:r>
        <w:t>Kết quả của công thức trên sẽ cho ra giá trị số thuộc tập {0,1,2,3,4, 5, 6} tương</w:t>
      </w:r>
      <w:r w:rsidR="003C5F2B">
        <w:t xml:space="preserve"> </w:t>
      </w:r>
      <w:r>
        <w:t>ứng các ngày trong tuần {Sun, Mon, Tues, Wed, Thurs, Fri, Sat}</w:t>
      </w:r>
    </w:p>
    <w:tbl>
      <w:tblPr>
        <w:tblW w:w="3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00"/>
        <w:gridCol w:w="1243"/>
      </w:tblGrid>
      <w:tr w:rsidR="002E20BB" w14:paraId="54733F27" w14:textId="77777777" w:rsidTr="00560B8C">
        <w:trPr>
          <w:trHeight w:val="539"/>
          <w:jc w:val="center"/>
        </w:trPr>
        <w:tc>
          <w:tcPr>
            <w:tcW w:w="1345" w:type="dxa"/>
          </w:tcPr>
          <w:p w14:paraId="737BCB2A" w14:textId="331892EE" w:rsidR="002E20BB" w:rsidRPr="00560B8C" w:rsidRDefault="002E20BB" w:rsidP="00560B8C">
            <w:pPr>
              <w:spacing w:before="0" w:line="240" w:lineRule="auto"/>
              <w:jc w:val="center"/>
              <w:rPr>
                <w:b/>
              </w:rPr>
            </w:pPr>
            <w:r w:rsidRPr="00560B8C">
              <w:rPr>
                <w:b/>
              </w:rPr>
              <w:t>Month</w:t>
            </w:r>
          </w:p>
        </w:tc>
        <w:tc>
          <w:tcPr>
            <w:tcW w:w="800" w:type="dxa"/>
          </w:tcPr>
          <w:p w14:paraId="6F2E0690" w14:textId="2FAD21BB" w:rsidR="002E20BB" w:rsidRPr="00560B8C" w:rsidRDefault="00560B8C" w:rsidP="00560B8C">
            <w:pPr>
              <w:spacing w:before="0" w:line="240" w:lineRule="auto"/>
              <w:jc w:val="center"/>
              <w:rPr>
                <w:b/>
              </w:rPr>
            </w:pPr>
            <w:r w:rsidRPr="00560B8C">
              <w:rPr>
                <w:b/>
              </w:rPr>
              <w:t>m</w:t>
            </w:r>
          </w:p>
        </w:tc>
        <w:tc>
          <w:tcPr>
            <w:tcW w:w="1243" w:type="dxa"/>
          </w:tcPr>
          <w:p w14:paraId="53BEA957" w14:textId="76F5A9CC" w:rsidR="002E20BB" w:rsidRPr="00560B8C" w:rsidRDefault="00560B8C" w:rsidP="00560B8C">
            <w:pPr>
              <w:spacing w:before="0" w:line="240" w:lineRule="auto"/>
              <w:jc w:val="center"/>
              <w:rPr>
                <w:b/>
              </w:rPr>
            </w:pPr>
            <w:r w:rsidRPr="00560B8C">
              <w:rPr>
                <w:b/>
              </w:rPr>
              <w:t>LeapYear</w:t>
            </w:r>
          </w:p>
        </w:tc>
      </w:tr>
      <w:tr w:rsidR="002E20BB" w14:paraId="35F00003" w14:textId="77777777" w:rsidTr="00560B8C">
        <w:trPr>
          <w:jc w:val="center"/>
        </w:trPr>
        <w:tc>
          <w:tcPr>
            <w:tcW w:w="1345" w:type="dxa"/>
          </w:tcPr>
          <w:p w14:paraId="644A9F1F" w14:textId="72E66380" w:rsidR="002E20BB" w:rsidRDefault="00560B8C" w:rsidP="00560B8C">
            <w:pPr>
              <w:spacing w:before="0" w:line="240" w:lineRule="auto"/>
            </w:pPr>
            <w:r>
              <w:t>January</w:t>
            </w:r>
          </w:p>
        </w:tc>
        <w:tc>
          <w:tcPr>
            <w:tcW w:w="800" w:type="dxa"/>
          </w:tcPr>
          <w:p w14:paraId="1DC74DF1" w14:textId="0B842422" w:rsidR="002E20BB" w:rsidRDefault="00560B8C" w:rsidP="00560B8C">
            <w:pPr>
              <w:spacing w:before="0" w:line="240" w:lineRule="auto"/>
            </w:pPr>
            <w:r>
              <w:t>0</w:t>
            </w:r>
          </w:p>
        </w:tc>
        <w:tc>
          <w:tcPr>
            <w:tcW w:w="1243" w:type="dxa"/>
          </w:tcPr>
          <w:p w14:paraId="0205DCB0" w14:textId="676ADEED" w:rsidR="002E20BB" w:rsidRDefault="00560B8C" w:rsidP="00560B8C">
            <w:pPr>
              <w:spacing w:before="0" w:line="240" w:lineRule="auto"/>
            </w:pPr>
            <w:r>
              <w:t>6</w:t>
            </w:r>
          </w:p>
        </w:tc>
      </w:tr>
      <w:tr w:rsidR="002E20BB" w14:paraId="3EBF31B3" w14:textId="77777777" w:rsidTr="00560B8C">
        <w:trPr>
          <w:jc w:val="center"/>
        </w:trPr>
        <w:tc>
          <w:tcPr>
            <w:tcW w:w="1345" w:type="dxa"/>
          </w:tcPr>
          <w:p w14:paraId="533D5626" w14:textId="7ACBF2A8" w:rsidR="002E20BB" w:rsidRDefault="00560B8C" w:rsidP="00560B8C">
            <w:pPr>
              <w:spacing w:before="0" w:line="240" w:lineRule="auto"/>
            </w:pPr>
            <w:r>
              <w:t>February</w:t>
            </w:r>
          </w:p>
        </w:tc>
        <w:tc>
          <w:tcPr>
            <w:tcW w:w="800" w:type="dxa"/>
          </w:tcPr>
          <w:p w14:paraId="731EBF3A" w14:textId="7D2912A9" w:rsidR="002E20BB" w:rsidRDefault="00560B8C" w:rsidP="00560B8C">
            <w:pPr>
              <w:spacing w:before="0" w:line="240" w:lineRule="auto"/>
            </w:pPr>
            <w:r>
              <w:t>3</w:t>
            </w:r>
          </w:p>
        </w:tc>
        <w:tc>
          <w:tcPr>
            <w:tcW w:w="1243" w:type="dxa"/>
          </w:tcPr>
          <w:p w14:paraId="7D9B0296" w14:textId="2BBDD282" w:rsidR="002E20BB" w:rsidRDefault="00560B8C" w:rsidP="00560B8C">
            <w:pPr>
              <w:spacing w:before="0" w:line="240" w:lineRule="auto"/>
            </w:pPr>
            <w:r>
              <w:t>2</w:t>
            </w:r>
          </w:p>
        </w:tc>
      </w:tr>
      <w:tr w:rsidR="002E20BB" w14:paraId="620C9B76" w14:textId="77777777" w:rsidTr="00560B8C">
        <w:trPr>
          <w:jc w:val="center"/>
        </w:trPr>
        <w:tc>
          <w:tcPr>
            <w:tcW w:w="1345" w:type="dxa"/>
          </w:tcPr>
          <w:p w14:paraId="47E26795" w14:textId="22B0BCC5" w:rsidR="002E20BB" w:rsidRDefault="00560B8C" w:rsidP="00560B8C">
            <w:pPr>
              <w:spacing w:before="0" w:line="240" w:lineRule="auto"/>
            </w:pPr>
            <w:r>
              <w:t>March</w:t>
            </w:r>
          </w:p>
        </w:tc>
        <w:tc>
          <w:tcPr>
            <w:tcW w:w="800" w:type="dxa"/>
          </w:tcPr>
          <w:p w14:paraId="53ACAAE0" w14:textId="71469154" w:rsidR="002E20BB" w:rsidRDefault="00560B8C" w:rsidP="00560B8C">
            <w:pPr>
              <w:spacing w:before="0" w:line="240" w:lineRule="auto"/>
            </w:pPr>
            <w:r>
              <w:t>3</w:t>
            </w:r>
          </w:p>
        </w:tc>
        <w:tc>
          <w:tcPr>
            <w:tcW w:w="1243" w:type="dxa"/>
          </w:tcPr>
          <w:p w14:paraId="222434DC" w14:textId="3B423376" w:rsidR="002E20BB" w:rsidRDefault="00560B8C" w:rsidP="00560B8C">
            <w:pPr>
              <w:spacing w:before="0" w:line="240" w:lineRule="auto"/>
            </w:pPr>
            <w:r>
              <w:t>3</w:t>
            </w:r>
          </w:p>
        </w:tc>
      </w:tr>
      <w:tr w:rsidR="002E20BB" w14:paraId="152EDD75" w14:textId="77777777" w:rsidTr="00560B8C">
        <w:trPr>
          <w:jc w:val="center"/>
        </w:trPr>
        <w:tc>
          <w:tcPr>
            <w:tcW w:w="1345" w:type="dxa"/>
          </w:tcPr>
          <w:p w14:paraId="18B4D8E8" w14:textId="4BFDD3CE" w:rsidR="002E20BB" w:rsidRDefault="00560B8C" w:rsidP="00560B8C">
            <w:pPr>
              <w:spacing w:before="0" w:line="240" w:lineRule="auto"/>
            </w:pPr>
            <w:r>
              <w:t xml:space="preserve">April </w:t>
            </w:r>
          </w:p>
        </w:tc>
        <w:tc>
          <w:tcPr>
            <w:tcW w:w="800" w:type="dxa"/>
          </w:tcPr>
          <w:p w14:paraId="6CF20A5B" w14:textId="63B36E6F" w:rsidR="002E20BB" w:rsidRDefault="00560B8C" w:rsidP="00560B8C">
            <w:pPr>
              <w:spacing w:before="0" w:line="240" w:lineRule="auto"/>
            </w:pPr>
            <w:r>
              <w:t>6</w:t>
            </w:r>
          </w:p>
        </w:tc>
        <w:tc>
          <w:tcPr>
            <w:tcW w:w="1243" w:type="dxa"/>
          </w:tcPr>
          <w:p w14:paraId="1C84293D" w14:textId="75A0880A" w:rsidR="002E20BB" w:rsidRDefault="00560B8C" w:rsidP="00560B8C">
            <w:pPr>
              <w:spacing w:before="0" w:line="240" w:lineRule="auto"/>
            </w:pPr>
            <w:r>
              <w:t>6</w:t>
            </w:r>
          </w:p>
        </w:tc>
      </w:tr>
      <w:tr w:rsidR="002E20BB" w14:paraId="3E726064" w14:textId="77777777" w:rsidTr="00560B8C">
        <w:trPr>
          <w:jc w:val="center"/>
        </w:trPr>
        <w:tc>
          <w:tcPr>
            <w:tcW w:w="1345" w:type="dxa"/>
          </w:tcPr>
          <w:p w14:paraId="41F2923E" w14:textId="748B2EB6" w:rsidR="002E20BB" w:rsidRDefault="00560B8C" w:rsidP="00560B8C">
            <w:pPr>
              <w:spacing w:before="0" w:line="240" w:lineRule="auto"/>
            </w:pPr>
            <w:r>
              <w:t>May</w:t>
            </w:r>
          </w:p>
        </w:tc>
        <w:tc>
          <w:tcPr>
            <w:tcW w:w="800" w:type="dxa"/>
          </w:tcPr>
          <w:p w14:paraId="11E12BF8" w14:textId="1A8BFE1F" w:rsidR="002E20BB" w:rsidRDefault="00560B8C" w:rsidP="00560B8C">
            <w:pPr>
              <w:spacing w:before="0" w:line="240" w:lineRule="auto"/>
            </w:pPr>
            <w:r>
              <w:t>1</w:t>
            </w:r>
          </w:p>
        </w:tc>
        <w:tc>
          <w:tcPr>
            <w:tcW w:w="1243" w:type="dxa"/>
          </w:tcPr>
          <w:p w14:paraId="06607B99" w14:textId="07A0A470" w:rsidR="002E20BB" w:rsidRDefault="00560B8C" w:rsidP="00560B8C">
            <w:pPr>
              <w:spacing w:before="0" w:line="240" w:lineRule="auto"/>
            </w:pPr>
            <w:r>
              <w:t>1</w:t>
            </w:r>
          </w:p>
        </w:tc>
      </w:tr>
      <w:tr w:rsidR="002E20BB" w14:paraId="30351A63" w14:textId="77777777" w:rsidTr="00560B8C">
        <w:trPr>
          <w:jc w:val="center"/>
        </w:trPr>
        <w:tc>
          <w:tcPr>
            <w:tcW w:w="1345" w:type="dxa"/>
          </w:tcPr>
          <w:p w14:paraId="44E8C4EE" w14:textId="6033E20A" w:rsidR="002E20BB" w:rsidRDefault="00560B8C" w:rsidP="00560B8C">
            <w:pPr>
              <w:spacing w:before="0" w:line="240" w:lineRule="auto"/>
            </w:pPr>
            <w:r>
              <w:t>June</w:t>
            </w:r>
          </w:p>
        </w:tc>
        <w:tc>
          <w:tcPr>
            <w:tcW w:w="800" w:type="dxa"/>
          </w:tcPr>
          <w:p w14:paraId="30D7A7D1" w14:textId="417392DE" w:rsidR="002E20BB" w:rsidRDefault="00560B8C" w:rsidP="00560B8C">
            <w:pPr>
              <w:spacing w:before="0" w:line="240" w:lineRule="auto"/>
            </w:pPr>
            <w:r>
              <w:t>4</w:t>
            </w:r>
          </w:p>
        </w:tc>
        <w:tc>
          <w:tcPr>
            <w:tcW w:w="1243" w:type="dxa"/>
          </w:tcPr>
          <w:p w14:paraId="5C4DD018" w14:textId="09D62472" w:rsidR="002E20BB" w:rsidRDefault="00560B8C" w:rsidP="00560B8C">
            <w:pPr>
              <w:spacing w:before="0" w:line="240" w:lineRule="auto"/>
            </w:pPr>
            <w:r>
              <w:t>4</w:t>
            </w:r>
          </w:p>
        </w:tc>
      </w:tr>
      <w:tr w:rsidR="002E20BB" w14:paraId="0CCE8429" w14:textId="77777777" w:rsidTr="00560B8C">
        <w:trPr>
          <w:jc w:val="center"/>
        </w:trPr>
        <w:tc>
          <w:tcPr>
            <w:tcW w:w="1345" w:type="dxa"/>
          </w:tcPr>
          <w:p w14:paraId="00421080" w14:textId="547F5464" w:rsidR="002E20BB" w:rsidRDefault="00560B8C" w:rsidP="00560B8C">
            <w:pPr>
              <w:spacing w:before="0" w:line="240" w:lineRule="auto"/>
            </w:pPr>
            <w:r>
              <w:t>July</w:t>
            </w:r>
          </w:p>
        </w:tc>
        <w:tc>
          <w:tcPr>
            <w:tcW w:w="800" w:type="dxa"/>
          </w:tcPr>
          <w:p w14:paraId="017FAB63" w14:textId="33D5500E" w:rsidR="002E20BB" w:rsidRDefault="00560B8C" w:rsidP="00560B8C">
            <w:pPr>
              <w:spacing w:before="0" w:line="240" w:lineRule="auto"/>
            </w:pPr>
            <w:r>
              <w:t>6</w:t>
            </w:r>
          </w:p>
        </w:tc>
        <w:tc>
          <w:tcPr>
            <w:tcW w:w="1243" w:type="dxa"/>
          </w:tcPr>
          <w:p w14:paraId="19DEA0E0" w14:textId="196CE6C1" w:rsidR="002E20BB" w:rsidRDefault="00560B8C" w:rsidP="00560B8C">
            <w:pPr>
              <w:spacing w:before="0" w:line="240" w:lineRule="auto"/>
            </w:pPr>
            <w:r>
              <w:t>6</w:t>
            </w:r>
          </w:p>
        </w:tc>
      </w:tr>
      <w:tr w:rsidR="00560B8C" w14:paraId="34C6C103" w14:textId="77777777" w:rsidTr="00560B8C">
        <w:trPr>
          <w:jc w:val="center"/>
        </w:trPr>
        <w:tc>
          <w:tcPr>
            <w:tcW w:w="1345" w:type="dxa"/>
          </w:tcPr>
          <w:p w14:paraId="0E64D173" w14:textId="4FC570C7" w:rsidR="00560B8C" w:rsidRDefault="00560B8C" w:rsidP="00560B8C">
            <w:pPr>
              <w:spacing w:before="0" w:line="240" w:lineRule="auto"/>
            </w:pPr>
            <w:r>
              <w:t>August</w:t>
            </w:r>
          </w:p>
        </w:tc>
        <w:tc>
          <w:tcPr>
            <w:tcW w:w="800" w:type="dxa"/>
          </w:tcPr>
          <w:p w14:paraId="4CC3E9E4" w14:textId="64845BE8" w:rsidR="00560B8C" w:rsidRDefault="00560B8C" w:rsidP="00560B8C">
            <w:pPr>
              <w:spacing w:before="0" w:line="240" w:lineRule="auto"/>
            </w:pPr>
            <w:r>
              <w:t>2</w:t>
            </w:r>
          </w:p>
        </w:tc>
        <w:tc>
          <w:tcPr>
            <w:tcW w:w="1243" w:type="dxa"/>
          </w:tcPr>
          <w:p w14:paraId="12F0A3C0" w14:textId="44C6B669" w:rsidR="00560B8C" w:rsidRDefault="00560B8C" w:rsidP="00560B8C">
            <w:pPr>
              <w:spacing w:before="0" w:line="240" w:lineRule="auto"/>
            </w:pPr>
            <w:r>
              <w:t>2</w:t>
            </w:r>
          </w:p>
        </w:tc>
      </w:tr>
      <w:tr w:rsidR="00560B8C" w14:paraId="2FC0B46A" w14:textId="77777777" w:rsidTr="00560B8C">
        <w:trPr>
          <w:jc w:val="center"/>
        </w:trPr>
        <w:tc>
          <w:tcPr>
            <w:tcW w:w="1345" w:type="dxa"/>
          </w:tcPr>
          <w:p w14:paraId="07776FC4" w14:textId="609FD9AC" w:rsidR="00560B8C" w:rsidRDefault="00560B8C" w:rsidP="00560B8C">
            <w:pPr>
              <w:spacing w:before="0" w:line="240" w:lineRule="auto"/>
            </w:pPr>
            <w:r>
              <w:t>September</w:t>
            </w:r>
          </w:p>
        </w:tc>
        <w:tc>
          <w:tcPr>
            <w:tcW w:w="800" w:type="dxa"/>
          </w:tcPr>
          <w:p w14:paraId="0C07671B" w14:textId="6F6E953E" w:rsidR="00560B8C" w:rsidRDefault="00560B8C" w:rsidP="00560B8C">
            <w:pPr>
              <w:spacing w:before="0" w:line="240" w:lineRule="auto"/>
            </w:pPr>
            <w:r>
              <w:t>5</w:t>
            </w:r>
          </w:p>
        </w:tc>
        <w:tc>
          <w:tcPr>
            <w:tcW w:w="1243" w:type="dxa"/>
          </w:tcPr>
          <w:p w14:paraId="130B336E" w14:textId="00604BBC" w:rsidR="00560B8C" w:rsidRDefault="00560B8C" w:rsidP="00560B8C">
            <w:pPr>
              <w:spacing w:before="0" w:line="240" w:lineRule="auto"/>
            </w:pPr>
            <w:r>
              <w:t>5</w:t>
            </w:r>
          </w:p>
        </w:tc>
      </w:tr>
      <w:tr w:rsidR="00560B8C" w14:paraId="3D85A938" w14:textId="77777777" w:rsidTr="00560B8C">
        <w:trPr>
          <w:jc w:val="center"/>
        </w:trPr>
        <w:tc>
          <w:tcPr>
            <w:tcW w:w="1345" w:type="dxa"/>
          </w:tcPr>
          <w:p w14:paraId="72846825" w14:textId="4E9DB27B" w:rsidR="00560B8C" w:rsidRDefault="00560B8C" w:rsidP="00560B8C">
            <w:pPr>
              <w:spacing w:before="0" w:line="240" w:lineRule="auto"/>
            </w:pPr>
            <w:r>
              <w:lastRenderedPageBreak/>
              <w:t>October</w:t>
            </w:r>
          </w:p>
        </w:tc>
        <w:tc>
          <w:tcPr>
            <w:tcW w:w="800" w:type="dxa"/>
          </w:tcPr>
          <w:p w14:paraId="5C9C38F8" w14:textId="12D5052F" w:rsidR="00560B8C" w:rsidRDefault="00560B8C" w:rsidP="00560B8C">
            <w:pPr>
              <w:spacing w:before="0" w:line="240" w:lineRule="auto"/>
            </w:pPr>
            <w:r>
              <w:t>0</w:t>
            </w:r>
          </w:p>
        </w:tc>
        <w:tc>
          <w:tcPr>
            <w:tcW w:w="1243" w:type="dxa"/>
          </w:tcPr>
          <w:p w14:paraId="704260BA" w14:textId="11349027" w:rsidR="00560B8C" w:rsidRDefault="00560B8C" w:rsidP="00560B8C">
            <w:pPr>
              <w:spacing w:before="0" w:line="240" w:lineRule="auto"/>
            </w:pPr>
            <w:r>
              <w:t>0</w:t>
            </w:r>
          </w:p>
        </w:tc>
      </w:tr>
      <w:tr w:rsidR="00560B8C" w14:paraId="2F8F9E1A" w14:textId="77777777" w:rsidTr="00560B8C">
        <w:trPr>
          <w:jc w:val="center"/>
        </w:trPr>
        <w:tc>
          <w:tcPr>
            <w:tcW w:w="1345" w:type="dxa"/>
          </w:tcPr>
          <w:p w14:paraId="7725F6C3" w14:textId="644285BB" w:rsidR="00560B8C" w:rsidRDefault="00560B8C" w:rsidP="00560B8C">
            <w:pPr>
              <w:spacing w:before="0" w:line="240" w:lineRule="auto"/>
            </w:pPr>
            <w:r>
              <w:t>Novemver</w:t>
            </w:r>
          </w:p>
        </w:tc>
        <w:tc>
          <w:tcPr>
            <w:tcW w:w="800" w:type="dxa"/>
          </w:tcPr>
          <w:p w14:paraId="06787DCC" w14:textId="67115230" w:rsidR="00560B8C" w:rsidRDefault="00560B8C" w:rsidP="00560B8C">
            <w:pPr>
              <w:spacing w:before="0" w:line="240" w:lineRule="auto"/>
            </w:pPr>
            <w:r>
              <w:t>3</w:t>
            </w:r>
          </w:p>
        </w:tc>
        <w:tc>
          <w:tcPr>
            <w:tcW w:w="1243" w:type="dxa"/>
          </w:tcPr>
          <w:p w14:paraId="577E9E66" w14:textId="1E8AF3ED" w:rsidR="00560B8C" w:rsidRDefault="00560B8C" w:rsidP="00560B8C">
            <w:pPr>
              <w:spacing w:before="0" w:line="240" w:lineRule="auto"/>
            </w:pPr>
            <w:r>
              <w:t>3</w:t>
            </w:r>
          </w:p>
        </w:tc>
      </w:tr>
      <w:tr w:rsidR="00560B8C" w14:paraId="602696F4" w14:textId="77777777" w:rsidTr="00560B8C">
        <w:trPr>
          <w:jc w:val="center"/>
        </w:trPr>
        <w:tc>
          <w:tcPr>
            <w:tcW w:w="1345" w:type="dxa"/>
          </w:tcPr>
          <w:p w14:paraId="76D41495" w14:textId="7021DA6F" w:rsidR="00560B8C" w:rsidRDefault="00560B8C" w:rsidP="00560B8C">
            <w:pPr>
              <w:spacing w:before="0" w:line="240" w:lineRule="auto"/>
            </w:pPr>
            <w:r>
              <w:t>December</w:t>
            </w:r>
          </w:p>
        </w:tc>
        <w:tc>
          <w:tcPr>
            <w:tcW w:w="800" w:type="dxa"/>
          </w:tcPr>
          <w:p w14:paraId="41268779" w14:textId="5DC5D50D" w:rsidR="00560B8C" w:rsidRDefault="00560B8C" w:rsidP="00560B8C">
            <w:pPr>
              <w:spacing w:before="0" w:line="240" w:lineRule="auto"/>
            </w:pPr>
            <w:r>
              <w:t>5</w:t>
            </w:r>
          </w:p>
        </w:tc>
        <w:tc>
          <w:tcPr>
            <w:tcW w:w="1243" w:type="dxa"/>
          </w:tcPr>
          <w:p w14:paraId="7E2803CC" w14:textId="098B2FF7" w:rsidR="00560B8C" w:rsidRDefault="00560B8C" w:rsidP="00560B8C">
            <w:pPr>
              <w:spacing w:before="0" w:line="240" w:lineRule="auto"/>
            </w:pPr>
            <w:r>
              <w:t>5</w:t>
            </w:r>
          </w:p>
        </w:tc>
      </w:tr>
    </w:tbl>
    <w:p w14:paraId="1A9C4732" w14:textId="77777777" w:rsidR="00CC13C2" w:rsidRDefault="00CC13C2" w:rsidP="00CC13C2"/>
    <w:p w14:paraId="00596D30" w14:textId="77777777" w:rsidR="00401A98" w:rsidRDefault="00401A98" w:rsidP="00401A98">
      <w:r>
        <w:t>Kết quả trả về được lưu trong thanh ghi $v0.</w:t>
      </w:r>
    </w:p>
    <w:p w14:paraId="2405C6F4" w14:textId="07ED8C8B" w:rsidR="00B11D29" w:rsidRPr="00B11D29" w:rsidRDefault="00401A98" w:rsidP="00B11D29">
      <w:r>
        <w:t>Trước khi thoát khỏi hàm thì trả lại giá trị ban đầu cho các thanh ghi.</w:t>
      </w:r>
    </w:p>
    <w:sectPr w:rsidR="00B11D29" w:rsidRPr="00B11D29">
      <w:headerReference w:type="default" r:id="rId11"/>
      <w:footerReference w:type="default" r:id="rId12"/>
      <w:footerReference w:type="first" r:id="rId13"/>
      <w:pgSz w:w="11907" w:h="16839"/>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55FFE" w14:textId="77777777" w:rsidR="004F309A" w:rsidRDefault="004F309A">
      <w:pPr>
        <w:spacing w:before="0" w:after="0" w:line="240" w:lineRule="auto"/>
      </w:pPr>
      <w:r>
        <w:separator/>
      </w:r>
    </w:p>
  </w:endnote>
  <w:endnote w:type="continuationSeparator" w:id="0">
    <w:p w14:paraId="73ECEA85" w14:textId="77777777" w:rsidR="004F309A" w:rsidRDefault="004F30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owallia New">
    <w:altName w:val="Arial Unicode MS"/>
    <w:panose1 w:val="020B0604020202020204"/>
    <w:charset w:val="DE"/>
    <w:family w:val="swiss"/>
    <w:pitch w:val="variable"/>
    <w:sig w:usb0="00000000" w:usb1="00000000" w:usb2="00000000" w:usb3="00000000" w:csb0="00010001" w:csb1="00000000"/>
  </w:font>
  <w:font w:name="STXinwei">
    <w:altName w:val="华文新魏"/>
    <w:charset w:val="86"/>
    <w:family w:val="auto"/>
    <w:pitch w:val="variable"/>
    <w:sig w:usb0="00000001" w:usb1="080F0000" w:usb2="00000010" w:usb3="00000000" w:csb0="0004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62A84" w14:textId="77777777" w:rsidR="0064168A" w:rsidRDefault="0064168A">
    <w:pPr>
      <w:pStyle w:val="chntrang"/>
    </w:pPr>
    <w:r>
      <w:rPr>
        <w:lang w:val="vi-VN"/>
      </w:rPr>
      <w:t xml:space="preserve">Trang </w:t>
    </w:r>
    <w:r>
      <w:fldChar w:fldCharType="begin"/>
    </w:r>
    <w:r>
      <w:instrText>PAGE  \* Arabic  \* MERGEFORMAT</w:instrText>
    </w:r>
    <w:r>
      <w:fldChar w:fldCharType="separate"/>
    </w:r>
    <w:r w:rsidR="00636D82" w:rsidRPr="00636D82">
      <w:rPr>
        <w:noProof/>
        <w:lang w:val="vi-VN"/>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ED634" w14:textId="4262468D" w:rsidR="0064168A" w:rsidRDefault="0064168A">
    <w:pPr>
      <w:pStyle w:val="Footer"/>
      <w:jc w:val="right"/>
    </w:pPr>
  </w:p>
  <w:p w14:paraId="3C731651" w14:textId="77777777" w:rsidR="0064168A" w:rsidRDefault="006416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0C1AB" w14:textId="77777777" w:rsidR="004F309A" w:rsidRDefault="004F309A">
      <w:pPr>
        <w:spacing w:before="0" w:after="0" w:line="240" w:lineRule="auto"/>
      </w:pPr>
      <w:r>
        <w:separator/>
      </w:r>
    </w:p>
  </w:footnote>
  <w:footnote w:type="continuationSeparator" w:id="0">
    <w:p w14:paraId="04B70071" w14:textId="77777777" w:rsidR="004F309A" w:rsidRDefault="004F309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9AE12" w14:textId="535B0637" w:rsidR="0064168A" w:rsidRDefault="0064168A">
    <w:pPr>
      <w:pStyle w:val="Header"/>
    </w:pPr>
    <w:r>
      <w:t>Nhóm Big-O</w:t>
    </w:r>
    <w:r>
      <w:tab/>
    </w:r>
    <w:r>
      <w:tab/>
      <w:t>Kiến trúc máy tính và hợp ngữ</w:t>
    </w:r>
  </w:p>
  <w:p w14:paraId="660A5D92" w14:textId="588C685E" w:rsidR="0064168A" w:rsidRDefault="0064168A">
    <w:pPr>
      <w:pStyle w:val="Header"/>
    </w:pPr>
    <w:r>
      <w:t>Đồ án 2</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Sudo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Duudong"/>
      <w:lvlText w:val="−"/>
      <w:lvlJc w:val="left"/>
      <w:pPr>
        <w:ind w:left="720" w:hanging="360"/>
      </w:pPr>
      <w:rPr>
        <w:rFonts w:ascii="Century Gothic" w:hAnsi="Century Gothic" w:hint="default"/>
        <w:color w:val="0D0D0D" w:themeColor="text1" w:themeTint="F2"/>
      </w:rPr>
    </w:lvl>
  </w:abstractNum>
  <w:abstractNum w:abstractNumId="2" w15:restartNumberingAfterBreak="0">
    <w:nsid w:val="03307A2F"/>
    <w:multiLevelType w:val="hybridMultilevel"/>
    <w:tmpl w:val="C78CF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661D0"/>
    <w:multiLevelType w:val="hybridMultilevel"/>
    <w:tmpl w:val="878C8B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34E47"/>
    <w:multiLevelType w:val="hybridMultilevel"/>
    <w:tmpl w:val="91060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B426C"/>
    <w:multiLevelType w:val="hybridMultilevel"/>
    <w:tmpl w:val="8338830E"/>
    <w:lvl w:ilvl="0" w:tplc="6DF4A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5454F6"/>
    <w:multiLevelType w:val="hybridMultilevel"/>
    <w:tmpl w:val="DD1AF1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569C8"/>
    <w:multiLevelType w:val="hybridMultilevel"/>
    <w:tmpl w:val="95B6E4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EB2A74"/>
    <w:multiLevelType w:val="hybridMultilevel"/>
    <w:tmpl w:val="AC0A9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E0379"/>
    <w:multiLevelType w:val="hybridMultilevel"/>
    <w:tmpl w:val="0E2AACFE"/>
    <w:lvl w:ilvl="0" w:tplc="0DF23F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BB096D"/>
    <w:multiLevelType w:val="hybridMultilevel"/>
    <w:tmpl w:val="D96A61EC"/>
    <w:lvl w:ilvl="0" w:tplc="D5FEF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9D1997"/>
    <w:multiLevelType w:val="hybridMultilevel"/>
    <w:tmpl w:val="E6BEB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31D9C"/>
    <w:multiLevelType w:val="hybridMultilevel"/>
    <w:tmpl w:val="45543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3709F"/>
    <w:multiLevelType w:val="hybridMultilevel"/>
    <w:tmpl w:val="215C1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3416B"/>
    <w:multiLevelType w:val="hybridMultilevel"/>
    <w:tmpl w:val="04F21314"/>
    <w:lvl w:ilvl="0" w:tplc="195EB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612531"/>
    <w:multiLevelType w:val="hybridMultilevel"/>
    <w:tmpl w:val="AF98E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3E4078"/>
    <w:multiLevelType w:val="hybridMultilevel"/>
    <w:tmpl w:val="E0A26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E2469"/>
    <w:multiLevelType w:val="hybridMultilevel"/>
    <w:tmpl w:val="115C6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803683"/>
    <w:multiLevelType w:val="hybridMultilevel"/>
    <w:tmpl w:val="F37EE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A2000"/>
    <w:multiLevelType w:val="hybridMultilevel"/>
    <w:tmpl w:val="D91804F2"/>
    <w:lvl w:ilvl="0" w:tplc="2ABA7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7"/>
  </w:num>
  <w:num w:numId="8">
    <w:abstractNumId w:val="17"/>
  </w:num>
  <w:num w:numId="9">
    <w:abstractNumId w:val="16"/>
  </w:num>
  <w:num w:numId="10">
    <w:abstractNumId w:val="4"/>
  </w:num>
  <w:num w:numId="11">
    <w:abstractNumId w:val="2"/>
  </w:num>
  <w:num w:numId="12">
    <w:abstractNumId w:val="18"/>
  </w:num>
  <w:num w:numId="13">
    <w:abstractNumId w:val="11"/>
  </w:num>
  <w:num w:numId="14">
    <w:abstractNumId w:val="14"/>
  </w:num>
  <w:num w:numId="15">
    <w:abstractNumId w:val="8"/>
  </w:num>
  <w:num w:numId="16">
    <w:abstractNumId w:val="9"/>
  </w:num>
  <w:num w:numId="17">
    <w:abstractNumId w:val="5"/>
  </w:num>
  <w:num w:numId="18">
    <w:abstractNumId w:val="19"/>
  </w:num>
  <w:num w:numId="19">
    <w:abstractNumId w:val="10"/>
  </w:num>
  <w:num w:numId="20">
    <w:abstractNumId w:val="12"/>
  </w:num>
  <w:num w:numId="21">
    <w:abstractNumId w:val="15"/>
  </w:num>
  <w:num w:numId="22">
    <w:abstractNumId w:val="3"/>
  </w:num>
  <w:num w:numId="23">
    <w:abstractNumId w:val="1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A2"/>
    <w:rsid w:val="00032A16"/>
    <w:rsid w:val="0004274F"/>
    <w:rsid w:val="000D537D"/>
    <w:rsid w:val="000E3458"/>
    <w:rsid w:val="000F0B65"/>
    <w:rsid w:val="000F251C"/>
    <w:rsid w:val="000F572D"/>
    <w:rsid w:val="000F5ADA"/>
    <w:rsid w:val="00101D84"/>
    <w:rsid w:val="001413E9"/>
    <w:rsid w:val="00152EF0"/>
    <w:rsid w:val="001746A0"/>
    <w:rsid w:val="00190BC8"/>
    <w:rsid w:val="001A2D39"/>
    <w:rsid w:val="001B10DF"/>
    <w:rsid w:val="001C7486"/>
    <w:rsid w:val="001E0273"/>
    <w:rsid w:val="001E13B9"/>
    <w:rsid w:val="001F4FCE"/>
    <w:rsid w:val="0020276F"/>
    <w:rsid w:val="0020348B"/>
    <w:rsid w:val="002448A8"/>
    <w:rsid w:val="00272112"/>
    <w:rsid w:val="002943F9"/>
    <w:rsid w:val="002A272C"/>
    <w:rsid w:val="002B0565"/>
    <w:rsid w:val="002D5ECC"/>
    <w:rsid w:val="002E1862"/>
    <w:rsid w:val="002E20BB"/>
    <w:rsid w:val="002F3CD0"/>
    <w:rsid w:val="00352407"/>
    <w:rsid w:val="00397501"/>
    <w:rsid w:val="003C1B2B"/>
    <w:rsid w:val="003C5F2B"/>
    <w:rsid w:val="003D1B50"/>
    <w:rsid w:val="00401A98"/>
    <w:rsid w:val="00432054"/>
    <w:rsid w:val="00460478"/>
    <w:rsid w:val="004B5FB2"/>
    <w:rsid w:val="004C40B5"/>
    <w:rsid w:val="004C4BFD"/>
    <w:rsid w:val="004D052E"/>
    <w:rsid w:val="004D7296"/>
    <w:rsid w:val="004E106A"/>
    <w:rsid w:val="004E4853"/>
    <w:rsid w:val="004F309A"/>
    <w:rsid w:val="00505FCA"/>
    <w:rsid w:val="00531153"/>
    <w:rsid w:val="00534A93"/>
    <w:rsid w:val="00560B8C"/>
    <w:rsid w:val="005671A3"/>
    <w:rsid w:val="005E0B4F"/>
    <w:rsid w:val="0060219B"/>
    <w:rsid w:val="0060577E"/>
    <w:rsid w:val="00636D82"/>
    <w:rsid w:val="0064168A"/>
    <w:rsid w:val="006A60A3"/>
    <w:rsid w:val="006B0B58"/>
    <w:rsid w:val="006B3CB3"/>
    <w:rsid w:val="006C5B4B"/>
    <w:rsid w:val="006C718F"/>
    <w:rsid w:val="006D529E"/>
    <w:rsid w:val="006D5DA0"/>
    <w:rsid w:val="006E68EA"/>
    <w:rsid w:val="006F0CDE"/>
    <w:rsid w:val="007157B1"/>
    <w:rsid w:val="00733426"/>
    <w:rsid w:val="00742569"/>
    <w:rsid w:val="007559BE"/>
    <w:rsid w:val="00756DB7"/>
    <w:rsid w:val="007726FE"/>
    <w:rsid w:val="00774AA6"/>
    <w:rsid w:val="00774D5A"/>
    <w:rsid w:val="007835A2"/>
    <w:rsid w:val="00787CD6"/>
    <w:rsid w:val="007A2CFC"/>
    <w:rsid w:val="007B2025"/>
    <w:rsid w:val="007B7E90"/>
    <w:rsid w:val="00803EFF"/>
    <w:rsid w:val="008466D8"/>
    <w:rsid w:val="00861476"/>
    <w:rsid w:val="008856FB"/>
    <w:rsid w:val="008B7ED6"/>
    <w:rsid w:val="008E4CC3"/>
    <w:rsid w:val="008E64AF"/>
    <w:rsid w:val="00900044"/>
    <w:rsid w:val="00930EA4"/>
    <w:rsid w:val="0093318F"/>
    <w:rsid w:val="00941FE0"/>
    <w:rsid w:val="00967E8E"/>
    <w:rsid w:val="00980E2D"/>
    <w:rsid w:val="009B5AFE"/>
    <w:rsid w:val="009D0B6C"/>
    <w:rsid w:val="009E3B6A"/>
    <w:rsid w:val="009E455D"/>
    <w:rsid w:val="00A1104A"/>
    <w:rsid w:val="00A25A84"/>
    <w:rsid w:val="00A4054E"/>
    <w:rsid w:val="00A410A1"/>
    <w:rsid w:val="00A41776"/>
    <w:rsid w:val="00A56FBD"/>
    <w:rsid w:val="00A87790"/>
    <w:rsid w:val="00A95E3F"/>
    <w:rsid w:val="00AB4622"/>
    <w:rsid w:val="00AC14CB"/>
    <w:rsid w:val="00AE0787"/>
    <w:rsid w:val="00AE6C9B"/>
    <w:rsid w:val="00AF6B9A"/>
    <w:rsid w:val="00B11D29"/>
    <w:rsid w:val="00B977A1"/>
    <w:rsid w:val="00BA0DF8"/>
    <w:rsid w:val="00BA4202"/>
    <w:rsid w:val="00BE0815"/>
    <w:rsid w:val="00BF06EA"/>
    <w:rsid w:val="00C25DB9"/>
    <w:rsid w:val="00C52884"/>
    <w:rsid w:val="00C555B0"/>
    <w:rsid w:val="00C57423"/>
    <w:rsid w:val="00C604AF"/>
    <w:rsid w:val="00C605AE"/>
    <w:rsid w:val="00C90ECD"/>
    <w:rsid w:val="00C979F4"/>
    <w:rsid w:val="00CC13C2"/>
    <w:rsid w:val="00CF4ED7"/>
    <w:rsid w:val="00D22A64"/>
    <w:rsid w:val="00D3580E"/>
    <w:rsid w:val="00D41D0A"/>
    <w:rsid w:val="00D562BE"/>
    <w:rsid w:val="00D626D1"/>
    <w:rsid w:val="00D85BDF"/>
    <w:rsid w:val="00D92C11"/>
    <w:rsid w:val="00DA7FBB"/>
    <w:rsid w:val="00DC702C"/>
    <w:rsid w:val="00DE20AF"/>
    <w:rsid w:val="00E06FA6"/>
    <w:rsid w:val="00E32293"/>
    <w:rsid w:val="00E42D2B"/>
    <w:rsid w:val="00E47048"/>
    <w:rsid w:val="00E5445E"/>
    <w:rsid w:val="00E74476"/>
    <w:rsid w:val="00E84401"/>
    <w:rsid w:val="00E90E84"/>
    <w:rsid w:val="00EC3BE9"/>
    <w:rsid w:val="00ED72B4"/>
    <w:rsid w:val="00EE4B8C"/>
    <w:rsid w:val="00EF473E"/>
    <w:rsid w:val="00F04E78"/>
    <w:rsid w:val="00F23EFC"/>
    <w:rsid w:val="00FA2EC1"/>
    <w:rsid w:val="00FB2CCD"/>
    <w:rsid w:val="00FC4549"/>
    <w:rsid w:val="00FC6D83"/>
    <w:rsid w:val="00FD2744"/>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6CAC00"/>
  <w15:docId w15:val="{08FD6769-C796-4ADF-BD79-6DA21ECE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th-TH"/>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744"/>
    <w:rPr>
      <w:sz w:val="24"/>
    </w:rPr>
  </w:style>
  <w:style w:type="paragraph" w:styleId="Heading1">
    <w:name w:val="heading 1"/>
    <w:basedOn w:val="Normal"/>
    <w:next w:val="Normal"/>
    <w:link w:val="Heading1Char"/>
    <w:qFormat/>
    <w:rsid w:val="00D562BE"/>
    <w:pPr>
      <w:keepNext/>
      <w:keepLines/>
      <w:spacing w:before="240" w:after="0"/>
      <w:outlineLvl w:val="0"/>
    </w:pPr>
    <w:rPr>
      <w:rFonts w:asciiTheme="majorHAnsi" w:eastAsiaTheme="majorEastAsia" w:hAnsiTheme="majorHAnsi" w:cs="Angsana New"/>
      <w:color w:val="007789"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1">
    <w:name w:val="đề mục 1"/>
    <w:basedOn w:val="Normal"/>
    <w:next w:val="Normal"/>
    <w:link w:val="Ktmc1"/>
    <w:uiPriority w:val="1"/>
    <w:qFormat/>
    <w:rsid w:val="00C52884"/>
    <w:pPr>
      <w:keepNext/>
      <w:keepLines/>
      <w:spacing w:before="600" w:after="60"/>
      <w:outlineLvl w:val="0"/>
    </w:pPr>
    <w:rPr>
      <w:rFonts w:asciiTheme="majorHAnsi" w:eastAsiaTheme="majorEastAsia" w:hAnsiTheme="majorHAnsi" w:cstheme="majorBidi"/>
      <w:color w:val="00A0B8" w:themeColor="accent1"/>
      <w:sz w:val="36"/>
    </w:rPr>
  </w:style>
  <w:style w:type="paragraph" w:customStyle="1" w:styleId="mc2">
    <w:name w:val="đề mục 2"/>
    <w:basedOn w:val="Normal"/>
    <w:next w:val="Normal"/>
    <w:link w:val="Ktmc2"/>
    <w:uiPriority w:val="1"/>
    <w:unhideWhenUsed/>
    <w:qFormat/>
    <w:rsid w:val="00C52884"/>
    <w:pPr>
      <w:keepNext/>
      <w:keepLines/>
      <w:spacing w:before="240" w:after="0"/>
      <w:outlineLvl w:val="1"/>
    </w:pPr>
    <w:rPr>
      <w:rFonts w:asciiTheme="majorHAnsi" w:eastAsiaTheme="majorEastAsia" w:hAnsiTheme="majorHAnsi" w:cstheme="majorBidi"/>
      <w:caps/>
      <w:color w:val="00A0B8" w:themeColor="accent1"/>
      <w:sz w:val="32"/>
    </w:rPr>
  </w:style>
  <w:style w:type="paragraph" w:customStyle="1" w:styleId="mc3">
    <w:name w:val="đề mục 3"/>
    <w:basedOn w:val="Normal"/>
    <w:next w:val="Normal"/>
    <w:link w:val="Ktmc3"/>
    <w:uiPriority w:val="1"/>
    <w:unhideWhenUsed/>
    <w:qFormat/>
    <w:rsid w:val="00101D84"/>
    <w:pPr>
      <w:keepNext/>
      <w:keepLines/>
      <w:spacing w:before="200" w:after="0"/>
      <w:outlineLvl w:val="2"/>
    </w:pPr>
    <w:rPr>
      <w:rFonts w:asciiTheme="majorHAnsi" w:eastAsiaTheme="majorEastAsia" w:hAnsiTheme="majorHAnsi" w:cstheme="majorBidi"/>
      <w:color w:val="00A0B8" w:themeColor="accent1"/>
      <w:sz w:val="28"/>
    </w:rPr>
  </w:style>
  <w:style w:type="paragraph" w:customStyle="1" w:styleId="mc4">
    <w:name w:val="đề mục 4"/>
    <w:basedOn w:val="Normal"/>
    <w:next w:val="Normal"/>
    <w:link w:val="Ktmc4"/>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mc5">
    <w:name w:val="đề mục 5"/>
    <w:basedOn w:val="Normal"/>
    <w:next w:val="Normal"/>
    <w:link w:val="Ktmc5"/>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customStyle="1" w:styleId="mc6">
    <w:name w:val="đề mục 6"/>
    <w:basedOn w:val="Normal"/>
    <w:next w:val="Normal"/>
    <w:link w:val="Ktmc6"/>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table" w:customStyle="1" w:styleId="TnnSang">
    <w:name w:val="Tô nền Sá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hngtinlinh">
    <w:name w:val="thông tin liên hệ"/>
    <w:basedOn w:val="Normal"/>
    <w:uiPriority w:val="99"/>
    <w:qFormat/>
    <w:pPr>
      <w:spacing w:before="0" w:after="0"/>
      <w:jc w:val="center"/>
    </w:pPr>
  </w:style>
  <w:style w:type="character" w:customStyle="1" w:styleId="Ktmc1">
    <w:name w:val="Ký tự Đề mục 1"/>
    <w:basedOn w:val="DefaultParagraphFont"/>
    <w:link w:val="mc1"/>
    <w:uiPriority w:val="1"/>
    <w:rsid w:val="00C52884"/>
    <w:rPr>
      <w:rFonts w:asciiTheme="majorHAnsi" w:eastAsiaTheme="majorEastAsia" w:hAnsiTheme="majorHAnsi" w:cstheme="majorBidi"/>
      <w:color w:val="00A0B8" w:themeColor="accent1"/>
      <w:sz w:val="36"/>
    </w:rPr>
  </w:style>
  <w:style w:type="character" w:customStyle="1" w:styleId="Ktmc2">
    <w:name w:val="Ký tự Đề mục 2"/>
    <w:basedOn w:val="DefaultParagraphFont"/>
    <w:link w:val="mc2"/>
    <w:uiPriority w:val="1"/>
    <w:rsid w:val="00C52884"/>
    <w:rPr>
      <w:rFonts w:asciiTheme="majorHAnsi" w:eastAsiaTheme="majorEastAsia" w:hAnsiTheme="majorHAnsi" w:cstheme="majorBidi"/>
      <w:caps/>
      <w:color w:val="00A0B8" w:themeColor="accent1"/>
      <w:sz w:val="32"/>
    </w:rPr>
  </w:style>
  <w:style w:type="character" w:customStyle="1" w:styleId="Ktmc3">
    <w:name w:val="Ký tự Đề mục 3"/>
    <w:basedOn w:val="DefaultParagraphFont"/>
    <w:link w:val="mc3"/>
    <w:uiPriority w:val="1"/>
    <w:rsid w:val="00101D84"/>
    <w:rPr>
      <w:rFonts w:asciiTheme="majorHAnsi" w:eastAsiaTheme="majorEastAsia" w:hAnsiTheme="majorHAnsi" w:cstheme="majorBidi"/>
      <w:color w:val="00A0B8" w:themeColor="accent1"/>
      <w:sz w:val="28"/>
    </w:rPr>
  </w:style>
  <w:style w:type="character" w:customStyle="1" w:styleId="Ktmc4">
    <w:name w:val="Ký tự Đề mục 4"/>
    <w:basedOn w:val="DefaultParagraphFont"/>
    <w:link w:val="mc4"/>
    <w:uiPriority w:val="9"/>
    <w:semiHidden/>
    <w:rPr>
      <w:rFonts w:asciiTheme="majorHAnsi" w:eastAsiaTheme="majorEastAsia" w:hAnsiTheme="majorHAnsi" w:cstheme="majorBidi"/>
      <w:i/>
      <w:iCs/>
      <w:color w:val="00A0B8" w:themeColor="accent1"/>
    </w:rPr>
  </w:style>
  <w:style w:type="character" w:customStyle="1" w:styleId="Ktmc5">
    <w:name w:val="Ký tự Đề mục 5"/>
    <w:basedOn w:val="DefaultParagraphFont"/>
    <w:link w:val="mc5"/>
    <w:uiPriority w:val="9"/>
    <w:semiHidden/>
    <w:rPr>
      <w:rFonts w:asciiTheme="majorHAnsi" w:eastAsiaTheme="majorEastAsia" w:hAnsiTheme="majorHAnsi" w:cstheme="majorBidi"/>
      <w:color w:val="00505C" w:themeColor="accent1" w:themeShade="80"/>
    </w:rPr>
  </w:style>
  <w:style w:type="character" w:customStyle="1" w:styleId="Ktmc6">
    <w:name w:val="Ký tự Đề mục 6"/>
    <w:basedOn w:val="DefaultParagraphFont"/>
    <w:link w:val="mc6"/>
    <w:uiPriority w:val="9"/>
    <w:semiHidden/>
    <w:rPr>
      <w:rFonts w:asciiTheme="majorHAnsi" w:eastAsiaTheme="majorEastAsia" w:hAnsiTheme="majorHAnsi" w:cstheme="majorBidi"/>
      <w:i/>
      <w:iCs/>
      <w:color w:val="004F5B" w:themeColor="accent1" w:themeShade="7F"/>
    </w:rPr>
  </w:style>
  <w:style w:type="paragraph" w:customStyle="1" w:styleId="chthch">
    <w:name w:val="chú thích"/>
    <w:basedOn w:val="Normal"/>
    <w:next w:val="Normal"/>
    <w:uiPriority w:val="10"/>
    <w:unhideWhenUsed/>
    <w:qFormat/>
    <w:pPr>
      <w:spacing w:before="200" w:after="120" w:line="240" w:lineRule="auto"/>
    </w:pPr>
    <w:rPr>
      <w:i/>
      <w:iCs/>
    </w:rPr>
  </w:style>
  <w:style w:type="paragraph" w:customStyle="1" w:styleId="Duudong">
    <w:name w:val="Dấu Đầu dòng"/>
    <w:basedOn w:val="Normal"/>
    <w:uiPriority w:val="1"/>
    <w:unhideWhenUsed/>
    <w:qFormat/>
    <w:pPr>
      <w:numPr>
        <w:numId w:val="5"/>
      </w:numPr>
    </w:pPr>
  </w:style>
  <w:style w:type="paragraph" w:customStyle="1" w:styleId="Sudong">
    <w:name w:val="Số Đầu dòng"/>
    <w:basedOn w:val="Normal"/>
    <w:uiPriority w:val="1"/>
    <w:unhideWhenUsed/>
    <w:qFormat/>
    <w:pPr>
      <w:numPr>
        <w:numId w:val="6"/>
      </w:numPr>
      <w:contextualSpacing/>
    </w:pPr>
  </w:style>
  <w:style w:type="paragraph" w:customStyle="1" w:styleId="Tiu">
    <w:name w:val="Tiêu đề"/>
    <w:basedOn w:val="Normal"/>
    <w:next w:val="Normal"/>
    <w:link w:val="KtTiu"/>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KtTiu">
    <w:name w:val="Ký tự Tiêu đề"/>
    <w:basedOn w:val="DefaultParagraphFont"/>
    <w:link w:val="Tiu"/>
    <w:uiPriority w:val="10"/>
    <w:rPr>
      <w:rFonts w:asciiTheme="majorHAnsi" w:eastAsiaTheme="majorEastAsia" w:hAnsiTheme="majorHAnsi" w:cstheme="majorBidi"/>
      <w:color w:val="007789" w:themeColor="accent1" w:themeShade="BF"/>
      <w:kern w:val="28"/>
      <w:sz w:val="60"/>
    </w:rPr>
  </w:style>
  <w:style w:type="paragraph" w:customStyle="1" w:styleId="Tiuph">
    <w:name w:val="Tiêu đề phụ"/>
    <w:basedOn w:val="Normal"/>
    <w:next w:val="Normal"/>
    <w:link w:val="KtTiuph"/>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KtTiuph">
    <w:name w:val="Ký tự Tiêu đề phụ"/>
    <w:basedOn w:val="DefaultParagraphFont"/>
    <w:link w:val="Tiuph"/>
    <w:uiPriority w:val="11"/>
    <w:rPr>
      <w:rFonts w:asciiTheme="majorHAnsi" w:eastAsiaTheme="majorEastAsia" w:hAnsiTheme="majorHAnsi" w:cstheme="majorBidi"/>
      <w:caps/>
      <w:sz w:val="26"/>
    </w:rPr>
  </w:style>
  <w:style w:type="character" w:customStyle="1" w:styleId="Nhnmnh">
    <w:name w:val="Nhấn mạnh"/>
    <w:basedOn w:val="DefaultParagraphFont"/>
    <w:uiPriority w:val="10"/>
    <w:unhideWhenUsed/>
    <w:qFormat/>
    <w:rPr>
      <w:i w:val="0"/>
      <w:iCs w:val="0"/>
      <w:color w:val="007789" w:themeColor="accent1" w:themeShade="BF"/>
    </w:rPr>
  </w:style>
  <w:style w:type="paragraph" w:customStyle="1" w:styleId="KhngGiancach1">
    <w:name w:val="Không Giãn cách1"/>
    <w:link w:val="KtKhngGiancch"/>
    <w:uiPriority w:val="1"/>
    <w:unhideWhenUsed/>
    <w:qFormat/>
    <w:pPr>
      <w:spacing w:before="0" w:after="0" w:line="240" w:lineRule="auto"/>
    </w:pPr>
    <w:rPr>
      <w:color w:val="auto"/>
    </w:rPr>
  </w:style>
  <w:style w:type="character" w:customStyle="1" w:styleId="KtKhngGiancch">
    <w:name w:val="Ký tự Không Giãn cách"/>
    <w:basedOn w:val="DefaultParagraphFont"/>
    <w:link w:val="KhngGiancach1"/>
    <w:uiPriority w:val="1"/>
    <w:rPr>
      <w:rFonts w:asciiTheme="minorHAnsi" w:eastAsiaTheme="minorEastAsia" w:hAnsiTheme="minorHAnsi" w:cstheme="minorBidi"/>
      <w:color w:val="auto"/>
    </w:rPr>
  </w:style>
  <w:style w:type="paragraph" w:customStyle="1" w:styleId="Trchdn">
    <w:name w:val="Trích dẫn"/>
    <w:basedOn w:val="Normal"/>
    <w:next w:val="Normal"/>
    <w:link w:val="KtTrchdn"/>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KtTrchdn">
    <w:name w:val="Ký tự Trích dẫn"/>
    <w:basedOn w:val="DefaultParagraphFont"/>
    <w:link w:val="Trchdn"/>
    <w:uiPriority w:val="10"/>
    <w:rPr>
      <w:i/>
      <w:iCs/>
      <w:color w:val="00A0B8" w:themeColor="accent1"/>
      <w:sz w:val="26"/>
      <w14:textFill>
        <w14:solidFill>
          <w14:schemeClr w14:val="accent1">
            <w14:alpha w14:val="30000"/>
          </w14:schemeClr>
        </w14:solidFill>
      </w14:textFill>
    </w:rPr>
  </w:style>
  <w:style w:type="paragraph" w:customStyle="1" w:styleId="mcMucluc">
    <w:name w:val="Đề mục Mục lục"/>
    <w:basedOn w:val="mc1"/>
    <w:next w:val="Normal"/>
    <w:uiPriority w:val="39"/>
    <w:unhideWhenUsed/>
    <w:qFormat/>
    <w:pPr>
      <w:spacing w:before="0"/>
      <w:outlineLvl w:val="9"/>
    </w:pPr>
  </w:style>
  <w:style w:type="paragraph" w:customStyle="1" w:styleId="chntrang">
    <w:name w:val="chân trang"/>
    <w:basedOn w:val="Normal"/>
    <w:link w:val="KtChntrang"/>
    <w:uiPriority w:val="99"/>
    <w:unhideWhenUsed/>
    <w:pPr>
      <w:spacing w:before="0" w:after="0" w:line="240" w:lineRule="auto"/>
      <w:jc w:val="right"/>
    </w:pPr>
    <w:rPr>
      <w:caps/>
      <w:sz w:val="16"/>
    </w:rPr>
  </w:style>
  <w:style w:type="character" w:customStyle="1" w:styleId="KtChntrang">
    <w:name w:val="Ký tự Chân trang"/>
    <w:basedOn w:val="DefaultParagraphFont"/>
    <w:link w:val="chntrang"/>
    <w:uiPriority w:val="99"/>
    <w:rPr>
      <w:caps/>
      <w:sz w:val="16"/>
    </w:rPr>
  </w:style>
  <w:style w:type="paragraph" w:customStyle="1" w:styleId="mucluc3">
    <w:name w:val="mục lục 3"/>
    <w:basedOn w:val="Normal"/>
    <w:next w:val="Normal"/>
    <w:autoRedefine/>
    <w:uiPriority w:val="39"/>
    <w:unhideWhenUsed/>
    <w:pPr>
      <w:spacing w:after="100"/>
      <w:ind w:left="400"/>
    </w:pPr>
    <w:rPr>
      <w:i/>
      <w:iCs/>
    </w:rPr>
  </w:style>
  <w:style w:type="character" w:customStyle="1" w:styleId="Siuktni">
    <w:name w:val="Siêu kết nối"/>
    <w:basedOn w:val="DefaultParagraphFont"/>
    <w:uiPriority w:val="99"/>
    <w:unhideWhenUsed/>
    <w:rPr>
      <w:color w:val="EB8803" w:themeColor="hyperlink"/>
      <w:u w:val="single"/>
    </w:rPr>
  </w:style>
  <w:style w:type="paragraph" w:customStyle="1" w:styleId="mucluc1">
    <w:name w:val="mục lục 1"/>
    <w:basedOn w:val="Normal"/>
    <w:next w:val="Normal"/>
    <w:autoRedefine/>
    <w:uiPriority w:val="39"/>
    <w:unhideWhenUsed/>
    <w:pPr>
      <w:spacing w:after="100"/>
    </w:pPr>
  </w:style>
  <w:style w:type="paragraph" w:customStyle="1" w:styleId="mucluc2">
    <w:name w:val="mục lục 2"/>
    <w:basedOn w:val="Normal"/>
    <w:next w:val="Normal"/>
    <w:autoRedefine/>
    <w:uiPriority w:val="39"/>
    <w:unhideWhenUsed/>
    <w:pPr>
      <w:spacing w:after="100"/>
      <w:ind w:left="200"/>
    </w:pPr>
  </w:style>
  <w:style w:type="paragraph" w:customStyle="1" w:styleId="VnbanBongchuthich">
    <w:name w:val="Văn bản Bóng chú thích"/>
    <w:basedOn w:val="Normal"/>
    <w:link w:val="KtVnbanBongchuthich"/>
    <w:uiPriority w:val="99"/>
    <w:semiHidden/>
    <w:unhideWhenUsed/>
    <w:pPr>
      <w:spacing w:after="0" w:line="240" w:lineRule="auto"/>
    </w:pPr>
    <w:rPr>
      <w:rFonts w:ascii="Tahoma" w:hAnsi="Tahoma" w:cs="Tahoma"/>
      <w:sz w:val="16"/>
    </w:rPr>
  </w:style>
  <w:style w:type="character" w:customStyle="1" w:styleId="KtVnbanBongchuthich">
    <w:name w:val="Ký tự Văn bản Bóng chú thích"/>
    <w:basedOn w:val="DefaultParagraphFont"/>
    <w:link w:val="VnbanBongchuthich"/>
    <w:uiPriority w:val="99"/>
    <w:semiHidden/>
    <w:rPr>
      <w:rFonts w:ascii="Tahoma" w:hAnsi="Tahoma" w:cs="Tahoma"/>
      <w:sz w:val="16"/>
    </w:rPr>
  </w:style>
  <w:style w:type="paragraph" w:customStyle="1" w:styleId="Danhmucthamkhao">
    <w:name w:val="Danh mục tham khảo"/>
    <w:basedOn w:val="Normal"/>
    <w:next w:val="Normal"/>
    <w:uiPriority w:val="39"/>
    <w:unhideWhenUsed/>
  </w:style>
  <w:style w:type="paragraph" w:customStyle="1" w:styleId="utrang">
    <w:name w:val="đầu trang"/>
    <w:basedOn w:val="Normal"/>
    <w:link w:val="Ktutrang"/>
    <w:uiPriority w:val="99"/>
    <w:unhideWhenUsed/>
    <w:pPr>
      <w:spacing w:before="0" w:after="0" w:line="240" w:lineRule="auto"/>
    </w:pPr>
  </w:style>
  <w:style w:type="character" w:customStyle="1" w:styleId="Ktutrang">
    <w:name w:val="Ký tự Đầu trang"/>
    <w:basedOn w:val="DefaultParagraphFont"/>
    <w:link w:val="utrang"/>
    <w:uiPriority w:val="99"/>
  </w:style>
  <w:style w:type="paragraph" w:customStyle="1" w:styleId="ThutlChun">
    <w:name w:val="Thụt lề Chuẩn"/>
    <w:basedOn w:val="Normal"/>
    <w:uiPriority w:val="99"/>
    <w:unhideWhenUsed/>
    <w:pPr>
      <w:ind w:left="720"/>
    </w:pPr>
  </w:style>
  <w:style w:type="character" w:customStyle="1" w:styleId="VnbnChdnhsn">
    <w:name w:val="Văn bản Chỗ dành sẵn"/>
    <w:basedOn w:val="DefaultParagraphFont"/>
    <w:uiPriority w:val="99"/>
    <w:semiHidden/>
    <w:rPr>
      <w:color w:val="808080"/>
    </w:rPr>
  </w:style>
  <w:style w:type="table" w:customStyle="1" w:styleId="BngBoco">
    <w:name w:val="Bảng Báo cáo"/>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customStyle="1" w:styleId="LiBng">
    <w:name w:val="Lưới Bảng"/>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before="0" w:after="0" w:line="240" w:lineRule="auto"/>
    </w:pPr>
    <w:rPr>
      <w:rFonts w:ascii="Tahoma" w:hAnsi="Tahoma" w:cs="Angsana New"/>
      <w:sz w:val="16"/>
    </w:rPr>
  </w:style>
  <w:style w:type="character" w:customStyle="1" w:styleId="BalloonTextChar">
    <w:name w:val="Balloon Text Char"/>
    <w:basedOn w:val="DefaultParagraphFont"/>
    <w:link w:val="BalloonText"/>
    <w:uiPriority w:val="99"/>
    <w:semiHidden/>
    <w:rPr>
      <w:rFonts w:ascii="Tahoma" w:hAnsi="Tahoma" w:cs="Angsana New"/>
      <w:sz w:val="16"/>
    </w:rPr>
  </w:style>
  <w:style w:type="paragraph" w:customStyle="1" w:styleId="mcmclc">
    <w:name w:val="Đề mục mục lục"/>
    <w:basedOn w:val="Normal"/>
    <w:next w:val="Normal"/>
    <w:uiPriority w:val="39"/>
    <w:unhideWhenUsed/>
    <w:qFormat/>
    <w:pPr>
      <w:keepNext/>
      <w:keepLines/>
      <w:spacing w:before="0" w:after="60"/>
    </w:pPr>
    <w:rPr>
      <w:rFonts w:asciiTheme="majorHAnsi" w:eastAsiaTheme="majorEastAsia" w:hAnsiTheme="majorHAnsi" w:cstheme="majorBidi"/>
      <w:color w:val="00A0B8" w:themeColor="accent1"/>
      <w:sz w:val="30"/>
      <w:szCs w:val="30"/>
      <w:lang w:val="vi-VN" w:bidi="ar-SA"/>
    </w:rPr>
  </w:style>
  <w:style w:type="paragraph" w:customStyle="1" w:styleId="mclc1">
    <w:name w:val="mục lục 1"/>
    <w:basedOn w:val="Normal"/>
    <w:next w:val="Normal"/>
    <w:autoRedefine/>
    <w:uiPriority w:val="39"/>
    <w:unhideWhenUsed/>
    <w:pPr>
      <w:spacing w:after="100"/>
    </w:pPr>
    <w:rPr>
      <w:lang w:val="vi-VN" w:bidi="ar-SA"/>
    </w:rPr>
  </w:style>
  <w:style w:type="paragraph" w:customStyle="1" w:styleId="mclc2">
    <w:name w:val="mục lục 2"/>
    <w:basedOn w:val="Normal"/>
    <w:next w:val="Normal"/>
    <w:autoRedefine/>
    <w:uiPriority w:val="39"/>
    <w:unhideWhenUsed/>
    <w:pPr>
      <w:spacing w:after="100"/>
      <w:ind w:left="200"/>
    </w:pPr>
    <w:rPr>
      <w:lang w:val="vi-VN" w:bidi="ar-SA"/>
    </w:rPr>
  </w:style>
  <w:style w:type="paragraph" w:styleId="NoSpacing">
    <w:name w:val="No Spacing"/>
    <w:link w:val="NoSpacingChar"/>
    <w:uiPriority w:val="1"/>
    <w:unhideWhenUsed/>
    <w:qFormat/>
    <w:pPr>
      <w:spacing w:before="0" w:after="0" w:line="240" w:lineRule="auto"/>
    </w:pPr>
    <w:rPr>
      <w:rFonts w:eastAsiaTheme="minorEastAsia"/>
      <w:color w:val="auto"/>
      <w:lang w:val="vi-VN" w:bidi="ar-SA"/>
    </w:rPr>
  </w:style>
  <w:style w:type="character" w:customStyle="1" w:styleId="NoSpacingChar">
    <w:name w:val="No Spacing Char"/>
    <w:basedOn w:val="DefaultParagraphFont"/>
    <w:link w:val="NoSpacing"/>
    <w:uiPriority w:val="1"/>
    <w:rPr>
      <w:rFonts w:eastAsiaTheme="minorEastAsia"/>
      <w:color w:val="auto"/>
      <w:lang w:val="vi-VN" w:bidi="ar-SA"/>
    </w:rPr>
  </w:style>
  <w:style w:type="paragraph" w:styleId="TOC1">
    <w:name w:val="toc 1"/>
    <w:basedOn w:val="Normal"/>
    <w:next w:val="Normal"/>
    <w:autoRedefine/>
    <w:uiPriority w:val="39"/>
    <w:unhideWhenUsed/>
    <w:pPr>
      <w:spacing w:after="100"/>
    </w:pPr>
    <w:rPr>
      <w:rFonts w:cs="Angsana New"/>
      <w:szCs w:val="25"/>
    </w:rPr>
  </w:style>
  <w:style w:type="paragraph" w:styleId="TOC2">
    <w:name w:val="toc 2"/>
    <w:basedOn w:val="Normal"/>
    <w:next w:val="Normal"/>
    <w:autoRedefine/>
    <w:uiPriority w:val="39"/>
    <w:unhideWhenUsed/>
    <w:pPr>
      <w:spacing w:after="100"/>
      <w:ind w:left="200"/>
    </w:pPr>
    <w:rPr>
      <w:rFonts w:cs="Angsana New"/>
      <w:szCs w:val="25"/>
    </w:rPr>
  </w:style>
  <w:style w:type="character" w:styleId="Hyperlink">
    <w:name w:val="Hyperlink"/>
    <w:basedOn w:val="DefaultParagraphFont"/>
    <w:uiPriority w:val="99"/>
    <w:unhideWhenUsed/>
    <w:rPr>
      <w:color w:val="EB8803" w:themeColor="hyperlink"/>
      <w:u w:val="single"/>
    </w:rPr>
  </w:style>
  <w:style w:type="character" w:customStyle="1" w:styleId="Heading1Char">
    <w:name w:val="Heading 1 Char"/>
    <w:basedOn w:val="DefaultParagraphFont"/>
    <w:link w:val="Heading1"/>
    <w:rsid w:val="00D562BE"/>
    <w:rPr>
      <w:rFonts w:asciiTheme="majorHAnsi" w:eastAsiaTheme="majorEastAsia" w:hAnsiTheme="majorHAnsi" w:cs="Angsana New"/>
      <w:color w:val="007789" w:themeColor="accent1" w:themeShade="BF"/>
      <w:sz w:val="32"/>
      <w:szCs w:val="40"/>
    </w:rPr>
  </w:style>
  <w:style w:type="paragraph" w:styleId="TOCHeading">
    <w:name w:val="TOC Heading"/>
    <w:basedOn w:val="Heading1"/>
    <w:next w:val="Normal"/>
    <w:uiPriority w:val="39"/>
    <w:unhideWhenUsed/>
    <w:qFormat/>
    <w:rsid w:val="00D562BE"/>
    <w:pPr>
      <w:spacing w:line="259" w:lineRule="auto"/>
      <w:outlineLvl w:val="9"/>
    </w:pPr>
    <w:rPr>
      <w:rFonts w:cstheme="majorBidi"/>
      <w:szCs w:val="32"/>
      <w:lang w:bidi="ar-SA"/>
    </w:rPr>
  </w:style>
  <w:style w:type="paragraph" w:styleId="Header">
    <w:name w:val="header"/>
    <w:basedOn w:val="Normal"/>
    <w:link w:val="HeaderChar"/>
    <w:uiPriority w:val="99"/>
    <w:unhideWhenUsed/>
    <w:rsid w:val="00D562BE"/>
    <w:pPr>
      <w:tabs>
        <w:tab w:val="center" w:pos="4680"/>
        <w:tab w:val="right" w:pos="9360"/>
      </w:tabs>
      <w:spacing w:before="0" w:after="0" w:line="240" w:lineRule="auto"/>
    </w:pPr>
    <w:rPr>
      <w:rFonts w:cs="Angsana New"/>
      <w:szCs w:val="25"/>
    </w:rPr>
  </w:style>
  <w:style w:type="character" w:customStyle="1" w:styleId="HeaderChar">
    <w:name w:val="Header Char"/>
    <w:basedOn w:val="DefaultParagraphFont"/>
    <w:link w:val="Header"/>
    <w:uiPriority w:val="99"/>
    <w:rsid w:val="00D562BE"/>
    <w:rPr>
      <w:rFonts w:cs="Angsana New"/>
      <w:szCs w:val="25"/>
    </w:rPr>
  </w:style>
  <w:style w:type="paragraph" w:styleId="Footer">
    <w:name w:val="footer"/>
    <w:basedOn w:val="Normal"/>
    <w:link w:val="FooterChar"/>
    <w:uiPriority w:val="99"/>
    <w:unhideWhenUsed/>
    <w:rsid w:val="00D562BE"/>
    <w:pPr>
      <w:tabs>
        <w:tab w:val="center" w:pos="4680"/>
        <w:tab w:val="right" w:pos="9360"/>
      </w:tabs>
      <w:spacing w:before="0" w:after="0" w:line="240" w:lineRule="auto"/>
    </w:pPr>
    <w:rPr>
      <w:rFonts w:cs="Angsana New"/>
      <w:szCs w:val="25"/>
    </w:rPr>
  </w:style>
  <w:style w:type="character" w:customStyle="1" w:styleId="FooterChar">
    <w:name w:val="Footer Char"/>
    <w:basedOn w:val="DefaultParagraphFont"/>
    <w:link w:val="Footer"/>
    <w:uiPriority w:val="99"/>
    <w:rsid w:val="00D562BE"/>
    <w:rPr>
      <w:rFonts w:cs="Angsana New"/>
      <w:szCs w:val="25"/>
    </w:rPr>
  </w:style>
  <w:style w:type="paragraph" w:customStyle="1" w:styleId="FontCodeCC">
    <w:name w:val="Font_Code_C_C++"/>
    <w:basedOn w:val="Normal"/>
    <w:rsid w:val="00803EFF"/>
    <w:pPr>
      <w:spacing w:before="0" w:after="0"/>
    </w:pPr>
    <w:rPr>
      <w:rFonts w:ascii="Consolas" w:hAnsi="Consolas" w:cs="Consolas"/>
      <w:color w:val="auto"/>
      <w:szCs w:val="19"/>
      <w:lang w:bidi="ar-SA"/>
    </w:rPr>
  </w:style>
  <w:style w:type="paragraph" w:customStyle="1" w:styleId="FontCodeCCVS">
    <w:name w:val="Font_Code_C_C++_VS"/>
    <w:basedOn w:val="FontCodeCC"/>
    <w:rsid w:val="00803EFF"/>
  </w:style>
  <w:style w:type="paragraph" w:customStyle="1" w:styleId="FontCodeVisual">
    <w:name w:val="Font_Code_Visual"/>
    <w:qFormat/>
    <w:rsid w:val="00432054"/>
    <w:pPr>
      <w:spacing w:before="0" w:after="0"/>
    </w:pPr>
    <w:rPr>
      <w:rFonts w:ascii="Consolas" w:hAnsi="Consolas" w:cs="Consolas"/>
      <w:color w:val="auto"/>
      <w:sz w:val="24"/>
      <w:szCs w:val="19"/>
      <w:lang w:bidi="ar-SA"/>
    </w:rPr>
  </w:style>
  <w:style w:type="paragraph" w:styleId="TOC3">
    <w:name w:val="toc 3"/>
    <w:basedOn w:val="Normal"/>
    <w:next w:val="Normal"/>
    <w:autoRedefine/>
    <w:uiPriority w:val="39"/>
    <w:unhideWhenUsed/>
    <w:rsid w:val="002A272C"/>
    <w:pPr>
      <w:spacing w:after="100"/>
      <w:ind w:left="480"/>
    </w:pPr>
    <w:rPr>
      <w:rFonts w:cs="Angsana New"/>
    </w:rPr>
  </w:style>
  <w:style w:type="paragraph" w:styleId="ListParagraph">
    <w:name w:val="List Paragraph"/>
    <w:basedOn w:val="Normal"/>
    <w:uiPriority w:val="34"/>
    <w:qFormat/>
    <w:rsid w:val="005671A3"/>
    <w:pPr>
      <w:ind w:left="720"/>
      <w:contextualSpacing/>
    </w:pPr>
    <w:rPr>
      <w:rFonts w:cs="Angsana New"/>
    </w:rPr>
  </w:style>
  <w:style w:type="character" w:customStyle="1" w:styleId="UnresolvedMention1">
    <w:name w:val="Unresolved Mention1"/>
    <w:basedOn w:val="DefaultParagraphFont"/>
    <w:uiPriority w:val="99"/>
    <w:semiHidden/>
    <w:unhideWhenUsed/>
    <w:rsid w:val="009E3B6A"/>
    <w:rPr>
      <w:color w:val="808080"/>
      <w:shd w:val="clear" w:color="auto" w:fill="E6E6E6"/>
    </w:rPr>
  </w:style>
  <w:style w:type="character" w:styleId="PlaceholderText">
    <w:name w:val="Placeholder Text"/>
    <w:basedOn w:val="DefaultParagraphFont"/>
    <w:uiPriority w:val="99"/>
    <w:semiHidden/>
    <w:rsid w:val="00A41776"/>
    <w:rPr>
      <w:color w:val="808080"/>
    </w:rPr>
  </w:style>
  <w:style w:type="character" w:customStyle="1" w:styleId="UnresolvedMention">
    <w:name w:val="Unresolved Mention"/>
    <w:basedOn w:val="DefaultParagraphFont"/>
    <w:uiPriority w:val="99"/>
    <w:semiHidden/>
    <w:unhideWhenUsed/>
    <w:rsid w:val="002B05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2018-04-12T00:00:00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890DB5-13AA-40DB-948B-78D911026769}">
  <ds:schemaRefs>
    <ds:schemaRef ds:uri="http://schemas.microsoft.com/sharepoint/v3/contenttype/forms"/>
  </ds:schemaRefs>
</ds:datastoreItem>
</file>

<file path=customXml/itemProps3.xml><?xml version="1.0" encoding="utf-8"?>
<ds:datastoreItem xmlns:ds="http://schemas.openxmlformats.org/officeDocument/2006/customXml" ds:itemID="{E911DE36-D366-4F1E-9595-AC170DBA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287</TotalTime>
  <Pages>8</Pages>
  <Words>985</Words>
  <Characters>5620</Characters>
  <Application>Microsoft Office Word</Application>
  <DocSecurity>0</DocSecurity>
  <Lines>46</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BÁO CÁO ĐỒ ÁN 2</vt:lpstr>
      <vt:lpstr/>
    </vt:vector>
  </TitlesOfParts>
  <Company/>
  <LinksUpToDate>false</LinksUpToDate>
  <CharactersWithSpaces>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2</dc:title>
  <dc:subject>THƯ VIỆN TIME</dc:subject>
  <dc:creator>Nhóm Big-O</dc:creator>
  <cp:keywords>Kiến trúc máy tính và Hợp ngữ</cp:keywords>
  <cp:lastModifiedBy>HỒ MINH HUẤN</cp:lastModifiedBy>
  <cp:revision>7</cp:revision>
  <dcterms:created xsi:type="dcterms:W3CDTF">2018-04-12T14:37:00Z</dcterms:created>
  <dcterms:modified xsi:type="dcterms:W3CDTF">2018-04-13T13:13:00Z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